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221F" w14:textId="77777777" w:rsidR="0062131A" w:rsidRPr="001C32D0" w:rsidRDefault="0062131A" w:rsidP="000361A2">
      <w:pPr>
        <w:rPr>
          <w:rFonts w:ascii="Times New Roman" w:hAnsi="Times New Roman"/>
          <w:b/>
          <w:noProof/>
          <w:color w:val="808080" w:themeColor="background1" w:themeShade="80"/>
          <w:sz w:val="36"/>
        </w:rPr>
      </w:pPr>
      <w:r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w:t xml:space="preserve">WEEKLY </w:t>
      </w:r>
      <w:r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w:t xml:space="preserve">PROJECT </w:t>
      </w:r>
      <w:r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w:t>STATUS REPORT</w:t>
      </w:r>
    </w:p>
    <w:p w14:paraId="55F52220" w14:textId="77777777" w:rsidR="0062131A" w:rsidRPr="001C32D0" w:rsidRDefault="0062131A" w:rsidP="005A0145">
      <w:pPr>
        <w:rPr>
          <w:rFonts w:ascii="Times New Roman" w:hAnsi="Times New Roman"/>
          <w:bCs/>
          <w:noProof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18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15"/>
        <w:gridCol w:w="5738"/>
        <w:gridCol w:w="1315"/>
        <w:gridCol w:w="2422"/>
      </w:tblGrid>
      <w:tr w:rsidR="00696D01" w14:paraId="55F52225" w14:textId="77777777" w:rsidTr="00024E1E">
        <w:trPr>
          <w:trHeight w:val="576"/>
        </w:trPr>
        <w:tc>
          <w:tcPr>
            <w:tcW w:w="1165" w:type="dxa"/>
            <w:shd w:val="clear" w:color="auto" w:fill="D5DCE4" w:themeFill="text2" w:themeFillTint="33"/>
            <w:vAlign w:val="center"/>
          </w:tcPr>
          <w:p w14:paraId="55F52221" w14:textId="77777777" w:rsidR="0062131A" w:rsidRPr="0062131A" w:rsidRDefault="0062131A" w:rsidP="005A0145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>PROJECT NAME</w:t>
            </w:r>
          </w:p>
        </w:tc>
        <w:tc>
          <w:tcPr>
            <w:tcW w:w="6030" w:type="dxa"/>
            <w:shd w:val="clear" w:color="auto" w:fill="EAEEF3"/>
            <w:vAlign w:val="center"/>
          </w:tcPr>
          <w:p w14:paraId="55F52222" w14:textId="77777777" w:rsidR="0062131A" w:rsidRPr="00252CF9" w:rsidRDefault="0062131A" w:rsidP="005A0145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</w:pPr>
            <w:r w:rsidRPr="00252CF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MortgageBotX</w:t>
            </w:r>
          </w:p>
        </w:tc>
        <w:tc>
          <w:tcPr>
            <w:tcW w:w="1080" w:type="dxa"/>
            <w:shd w:val="clear" w:color="auto" w:fill="D5DCE4" w:themeFill="text2" w:themeFillTint="33"/>
            <w:vAlign w:val="center"/>
          </w:tcPr>
          <w:p w14:paraId="55F52223" w14:textId="77777777" w:rsidR="0062131A" w:rsidRPr="0062131A" w:rsidRDefault="0062131A" w:rsidP="005A0145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>PROJECT CODE</w:t>
            </w:r>
          </w:p>
        </w:tc>
        <w:tc>
          <w:tcPr>
            <w:tcW w:w="2515" w:type="dxa"/>
            <w:shd w:val="clear" w:color="auto" w:fill="70AD47" w:themeFill="accent6"/>
            <w:vAlign w:val="center"/>
          </w:tcPr>
          <w:p w14:paraId="55F52224" w14:textId="77777777" w:rsidR="0062131A" w:rsidRPr="00252CF9" w:rsidRDefault="0062131A" w:rsidP="00024E1E">
            <w:pPr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</w:pPr>
            <w:r w:rsidRPr="00252CF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ON TRACK</w:t>
            </w:r>
          </w:p>
        </w:tc>
      </w:tr>
    </w:tbl>
    <w:p w14:paraId="55F52226" w14:textId="77777777" w:rsidR="0062131A" w:rsidRPr="001C32D0" w:rsidRDefault="0062131A" w:rsidP="00B460B2">
      <w:pPr>
        <w:rPr>
          <w:rFonts w:ascii="Times New Roman" w:hAnsi="Times New Roman"/>
          <w:bCs/>
          <w:noProof/>
          <w:color w:val="808080" w:themeColor="background1" w:themeShade="80"/>
          <w:sz w:val="20"/>
          <w:szCs w:val="20"/>
        </w:rPr>
      </w:pPr>
    </w:p>
    <w:tbl>
      <w:tblPr>
        <w:tblStyle w:val="TableGrid"/>
        <w:tblW w:w="1078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05"/>
        <w:gridCol w:w="2693"/>
        <w:gridCol w:w="2410"/>
        <w:gridCol w:w="3272"/>
      </w:tblGrid>
      <w:tr w:rsidR="00696D01" w14:paraId="55F5222F" w14:textId="77777777" w:rsidTr="00203319">
        <w:trPr>
          <w:trHeight w:val="576"/>
        </w:trPr>
        <w:tc>
          <w:tcPr>
            <w:tcW w:w="24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5F52227" w14:textId="77777777" w:rsidR="0062131A" w:rsidRPr="0062131A" w:rsidRDefault="0062131A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>PROJECT</w:t>
            </w:r>
          </w:p>
          <w:p w14:paraId="55F52228" w14:textId="77777777" w:rsidR="0062131A" w:rsidRPr="0062131A" w:rsidRDefault="0062131A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>MANAGER</w:t>
            </w:r>
          </w:p>
        </w:tc>
        <w:tc>
          <w:tcPr>
            <w:tcW w:w="2693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5F52229" w14:textId="77777777" w:rsidR="0062131A" w:rsidRPr="0062131A" w:rsidRDefault="0062131A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>DATE OF</w:t>
            </w:r>
          </w:p>
          <w:p w14:paraId="55F5222A" w14:textId="77777777" w:rsidR="0062131A" w:rsidRPr="0062131A" w:rsidRDefault="0062131A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>STATUS ENTRY</w:t>
            </w:r>
          </w:p>
        </w:tc>
        <w:tc>
          <w:tcPr>
            <w:tcW w:w="2410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5F5222B" w14:textId="77777777" w:rsidR="0062131A" w:rsidRPr="0062131A" w:rsidRDefault="0062131A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>PERIOD</w:t>
            </w:r>
          </w:p>
          <w:p w14:paraId="55F5222C" w14:textId="77777777" w:rsidR="0062131A" w:rsidRPr="0062131A" w:rsidRDefault="0062131A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>COVERED</w:t>
            </w:r>
          </w:p>
        </w:tc>
        <w:tc>
          <w:tcPr>
            <w:tcW w:w="3272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5F5222D" w14:textId="77777777" w:rsidR="0062131A" w:rsidRPr="0062131A" w:rsidRDefault="0062131A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>PROJECTED DATE</w:t>
            </w:r>
          </w:p>
          <w:p w14:paraId="55F5222E" w14:textId="77777777" w:rsidR="0062131A" w:rsidRPr="0062131A" w:rsidRDefault="0062131A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>OF COMPLETION</w:t>
            </w:r>
          </w:p>
        </w:tc>
      </w:tr>
      <w:tr w:rsidR="00696D01" w14:paraId="55F52234" w14:textId="77777777" w:rsidTr="00203319">
        <w:trPr>
          <w:trHeight w:val="576"/>
        </w:trPr>
        <w:tc>
          <w:tcPr>
            <w:tcW w:w="2405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55F52230" w14:textId="77777777" w:rsidR="0062131A" w:rsidRPr="00252CF9" w:rsidRDefault="0062131A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Prashanth Patil</w:t>
            </w:r>
          </w:p>
        </w:tc>
        <w:tc>
          <w:tcPr>
            <w:tcW w:w="2693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55F52231" w14:textId="77777777" w:rsidR="0062131A" w:rsidRPr="00252CF9" w:rsidRDefault="0062131A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20</w:t>
            </w: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 September 2023</w:t>
            </w:r>
          </w:p>
        </w:tc>
        <w:tc>
          <w:tcPr>
            <w:tcW w:w="2410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55F52232" w14:textId="77777777" w:rsidR="0062131A" w:rsidRPr="00252CF9" w:rsidRDefault="0062131A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2 Weeks</w:t>
            </w:r>
          </w:p>
        </w:tc>
        <w:tc>
          <w:tcPr>
            <w:tcW w:w="3272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55F52233" w14:textId="77777777" w:rsidR="0062131A" w:rsidRPr="00252CF9" w:rsidRDefault="0062131A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16</w:t>
            </w: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 December 2023</w:t>
            </w:r>
          </w:p>
        </w:tc>
      </w:tr>
    </w:tbl>
    <w:p w14:paraId="55F52235" w14:textId="77777777" w:rsidR="0062131A" w:rsidRPr="001C32D0" w:rsidRDefault="0062131A" w:rsidP="00B460B2">
      <w:pPr>
        <w:rPr>
          <w:rFonts w:ascii="Times New Roman" w:hAnsi="Times New Roman"/>
          <w:b/>
          <w:noProof/>
          <w:color w:val="808080" w:themeColor="background1" w:themeShade="80"/>
          <w:sz w:val="36"/>
        </w:rPr>
      </w:pPr>
    </w:p>
    <w:p w14:paraId="55F52236" w14:textId="77777777" w:rsidR="0062131A" w:rsidRPr="001C32D0" w:rsidRDefault="0062131A" w:rsidP="005A0145">
      <w:pPr>
        <w:spacing w:line="276" w:lineRule="auto"/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</w:pPr>
      <w:r w:rsidRPr="001C32D0"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  <w:t xml:space="preserve">PROJECT </w:t>
      </w:r>
      <w:r w:rsidRPr="001C32D0"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  <w:t>STATUS THIS WEEK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972"/>
        <w:gridCol w:w="7823"/>
      </w:tblGrid>
      <w:tr w:rsidR="00696D01" w14:paraId="55F52239" w14:textId="77777777" w:rsidTr="00203319">
        <w:trPr>
          <w:trHeight w:val="432"/>
        </w:trPr>
        <w:tc>
          <w:tcPr>
            <w:tcW w:w="29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55F52237" w14:textId="77777777" w:rsidR="0062131A" w:rsidRPr="00252CF9" w:rsidRDefault="0062131A" w:rsidP="001C61A0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OVERALL PROJECT STATUS</w:t>
            </w:r>
          </w:p>
        </w:tc>
        <w:tc>
          <w:tcPr>
            <w:tcW w:w="7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F52238" w14:textId="77777777" w:rsidR="0062131A" w:rsidRPr="00252CF9" w:rsidRDefault="0062131A" w:rsidP="00203319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ON TRACK</w:t>
            </w:r>
          </w:p>
        </w:tc>
      </w:tr>
    </w:tbl>
    <w:p w14:paraId="55F5223A" w14:textId="77777777" w:rsidR="0062131A" w:rsidRPr="001C32D0" w:rsidRDefault="0062131A" w:rsidP="001C61A0">
      <w:pPr>
        <w:spacing w:line="276" w:lineRule="auto"/>
        <w:rPr>
          <w:rFonts w:ascii="Times New Roman" w:hAnsi="Times New Roman"/>
          <w:bCs/>
          <w:noProof/>
          <w:color w:val="808080" w:themeColor="background1" w:themeShade="80"/>
          <w:sz w:val="20"/>
          <w:szCs w:val="20"/>
        </w:rPr>
      </w:pPr>
    </w:p>
    <w:p w14:paraId="55F5223B" w14:textId="77777777" w:rsidR="0062131A" w:rsidRPr="001C32D0" w:rsidRDefault="0062131A" w:rsidP="001C61A0">
      <w:pPr>
        <w:spacing w:line="276" w:lineRule="auto"/>
        <w:rPr>
          <w:rFonts w:ascii="Times New Roman" w:hAnsi="Times New Roman"/>
          <w:b/>
          <w:noProof/>
          <w:color w:val="808080" w:themeColor="background1" w:themeShade="80"/>
          <w:sz w:val="28"/>
          <w:szCs w:val="15"/>
        </w:rPr>
      </w:pPr>
      <w:r w:rsidRPr="001C32D0">
        <w:rPr>
          <w:rFonts w:ascii="Times New Roman" w:hAnsi="Times New Roman"/>
          <w:b/>
          <w:noProof/>
          <w:color w:val="808080" w:themeColor="background1" w:themeShade="80"/>
          <w:sz w:val="28"/>
          <w:szCs w:val="15"/>
        </w:rPr>
        <w:t>SUMMARY</w:t>
      </w:r>
    </w:p>
    <w:p w14:paraId="55F5223C" w14:textId="77777777" w:rsidR="0062131A" w:rsidRPr="001C32D0" w:rsidRDefault="0062131A" w:rsidP="001C61A0">
      <w:pPr>
        <w:rPr>
          <w:rFonts w:ascii="Times New Roman" w:hAnsi="Times New Roman"/>
          <w:noProof/>
          <w:sz w:val="10"/>
          <w:szCs w:val="10"/>
        </w:rPr>
      </w:pPr>
    </w:p>
    <w:tbl>
      <w:tblPr>
        <w:tblStyle w:val="TableGrid"/>
        <w:tblW w:w="10509" w:type="dxa"/>
        <w:tblLook w:val="04A0" w:firstRow="1" w:lastRow="0" w:firstColumn="1" w:lastColumn="0" w:noHBand="0" w:noVBand="1"/>
      </w:tblPr>
      <w:tblGrid>
        <w:gridCol w:w="10509"/>
      </w:tblGrid>
      <w:tr w:rsidR="00696D01" w14:paraId="55F52246" w14:textId="77777777" w:rsidTr="004214C7">
        <w:trPr>
          <w:trHeight w:val="3490"/>
        </w:trPr>
        <w:tc>
          <w:tcPr>
            <w:tcW w:w="105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55F5223D" w14:textId="77777777" w:rsidR="0062131A" w:rsidRPr="001C32D0" w:rsidRDefault="0062131A" w:rsidP="0076489D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55F5223E" w14:textId="77777777" w:rsidR="0062131A" w:rsidRPr="00252CF9" w:rsidRDefault="0062131A" w:rsidP="00252CF9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Started Project on time without any delays</w:t>
            </w:r>
          </w:p>
          <w:p w14:paraId="55F5223F" w14:textId="77777777" w:rsidR="0062131A" w:rsidRPr="00252CF9" w:rsidRDefault="0062131A" w:rsidP="00203319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F</w:t>
            </w: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ormed the Company name and Logo</w:t>
            </w:r>
          </w:p>
          <w:p w14:paraId="55F52241" w14:textId="77777777" w:rsidR="0062131A" w:rsidRPr="00252CF9" w:rsidRDefault="0062131A" w:rsidP="00024E1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Roles and Responsibilities were clearly addressed to each team member</w:t>
            </w:r>
          </w:p>
          <w:p w14:paraId="55F52242" w14:textId="77777777" w:rsidR="0062131A" w:rsidRPr="00252CF9" w:rsidRDefault="0062131A" w:rsidP="00024E1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Identified the </w:t>
            </w: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Opportunity to explore in one of client’s application</w:t>
            </w:r>
          </w:p>
          <w:p w14:paraId="55F52243" w14:textId="77777777" w:rsidR="0062131A" w:rsidRPr="00252CF9" w:rsidRDefault="0062131A" w:rsidP="00024E1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Project Charter was prepared</w:t>
            </w:r>
          </w:p>
          <w:p w14:paraId="55F52244" w14:textId="77777777" w:rsidR="0062131A" w:rsidRPr="00252CF9" w:rsidRDefault="0062131A" w:rsidP="00024E1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Business Analysis Approach Document is maintained</w:t>
            </w:r>
          </w:p>
          <w:p w14:paraId="55F52245" w14:textId="06AB44F3" w:rsidR="0062131A" w:rsidRPr="001C32D0" w:rsidRDefault="0062131A" w:rsidP="00024E1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Stakeholder Management </w:t>
            </w:r>
            <w:r w:rsidR="00252CF9"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Strategy</w:t>
            </w: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 is created</w:t>
            </w:r>
          </w:p>
        </w:tc>
      </w:tr>
    </w:tbl>
    <w:p w14:paraId="55F52247" w14:textId="77777777" w:rsidR="0062131A" w:rsidRPr="001C32D0" w:rsidRDefault="0062131A" w:rsidP="001C61A0">
      <w:pPr>
        <w:spacing w:line="276" w:lineRule="auto"/>
        <w:rPr>
          <w:rFonts w:ascii="Times New Roman" w:hAnsi="Times New Roman"/>
          <w:bCs/>
          <w:noProof/>
          <w:color w:val="808080" w:themeColor="background1" w:themeShade="80"/>
          <w:sz w:val="20"/>
          <w:szCs w:val="20"/>
        </w:rPr>
      </w:pPr>
    </w:p>
    <w:p w14:paraId="55F52248" w14:textId="77777777" w:rsidR="0062131A" w:rsidRPr="001C32D0" w:rsidRDefault="0062131A" w:rsidP="001C61A0">
      <w:pPr>
        <w:spacing w:line="276" w:lineRule="auto"/>
        <w:rPr>
          <w:rFonts w:ascii="Times New Roman" w:hAnsi="Times New Roman"/>
          <w:b/>
          <w:noProof/>
          <w:color w:val="808080" w:themeColor="background1" w:themeShade="80"/>
          <w:sz w:val="28"/>
          <w:szCs w:val="15"/>
        </w:rPr>
      </w:pPr>
      <w:r w:rsidRPr="001C32D0">
        <w:rPr>
          <w:rFonts w:ascii="Times New Roman" w:hAnsi="Times New Roman"/>
          <w:b/>
          <w:noProof/>
          <w:color w:val="808080" w:themeColor="background1" w:themeShade="80"/>
          <w:sz w:val="28"/>
          <w:szCs w:val="15"/>
        </w:rPr>
        <w:t>MILESTONES</w:t>
      </w:r>
    </w:p>
    <w:p w14:paraId="55F52249" w14:textId="77777777" w:rsidR="0062131A" w:rsidRPr="001C32D0" w:rsidRDefault="0062131A" w:rsidP="001C61A0">
      <w:pPr>
        <w:rPr>
          <w:rFonts w:ascii="Times New Roman" w:hAnsi="Times New Roman"/>
          <w:noProof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696D01" w14:paraId="55F5224D" w14:textId="77777777" w:rsidTr="0076489D">
        <w:trPr>
          <w:trHeight w:val="3744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55F5224A" w14:textId="77777777" w:rsidR="0062131A" w:rsidRPr="001C32D0" w:rsidRDefault="0062131A" w:rsidP="0076489D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55F5224B" w14:textId="77777777" w:rsidR="0062131A" w:rsidRPr="00252CF9" w:rsidRDefault="0062131A" w:rsidP="00F72672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The team members rapidly settled into their jobs and began </w:t>
            </w: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undertaking the aforementioned obligations within the first two weeks of the project's initiation</w:t>
            </w:r>
          </w:p>
          <w:p w14:paraId="55F5224C" w14:textId="77777777" w:rsidR="0062131A" w:rsidRPr="001C32D0" w:rsidRDefault="0062131A" w:rsidP="00F72672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</w:pP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Had a 2-hour Zoom meeting with the team on September 13 that assisted them in comprehending and determining the SWOT analysis for the customer and its competitors</w:t>
            </w: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 xml:space="preserve"> </w:t>
            </w:r>
          </w:p>
        </w:tc>
      </w:tr>
    </w:tbl>
    <w:p w14:paraId="55F5224E" w14:textId="77777777" w:rsidR="0062131A" w:rsidRPr="001C32D0" w:rsidRDefault="0062131A" w:rsidP="005A0145">
      <w:pPr>
        <w:spacing w:line="276" w:lineRule="auto"/>
        <w:rPr>
          <w:rFonts w:ascii="Times New Roman" w:hAnsi="Times New Roman"/>
          <w:bCs/>
          <w:noProof/>
          <w:color w:val="808080" w:themeColor="background1" w:themeShade="80"/>
          <w:sz w:val="32"/>
          <w:szCs w:val="16"/>
        </w:rPr>
        <w:sectPr w:rsidR="00EB6FD8" w:rsidRPr="001C32D0" w:rsidSect="0078535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5F5224F" w14:textId="77777777" w:rsidR="0062131A" w:rsidRPr="001C32D0" w:rsidRDefault="0062131A" w:rsidP="005A0145">
      <w:pPr>
        <w:spacing w:line="276" w:lineRule="auto"/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</w:pPr>
      <w:r w:rsidRPr="001C32D0"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  <w:lastRenderedPageBreak/>
        <w:t>PROJECT COMPONENTS</w:t>
      </w:r>
    </w:p>
    <w:tbl>
      <w:tblPr>
        <w:tblW w:w="14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5"/>
        <w:gridCol w:w="2749"/>
        <w:gridCol w:w="3006"/>
        <w:gridCol w:w="6435"/>
      </w:tblGrid>
      <w:tr w:rsidR="00696D01" w14:paraId="55F52254" w14:textId="77777777" w:rsidTr="00F72672">
        <w:trPr>
          <w:trHeight w:val="432"/>
        </w:trPr>
        <w:tc>
          <w:tcPr>
            <w:tcW w:w="1803" w:type="dxa"/>
            <w:shd w:val="clear" w:color="auto" w:fill="D5DCE4" w:themeFill="text2" w:themeFillTint="33"/>
            <w:vAlign w:val="center"/>
            <w:hideMark/>
          </w:tcPr>
          <w:p w14:paraId="55F52250" w14:textId="77777777" w:rsidR="0062131A" w:rsidRPr="0062131A" w:rsidRDefault="0062131A" w:rsidP="00EB6FD8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  <w:t>COMPONENT</w:t>
            </w:r>
          </w:p>
        </w:tc>
        <w:tc>
          <w:tcPr>
            <w:tcW w:w="2775" w:type="dxa"/>
            <w:shd w:val="clear" w:color="auto" w:fill="D5DCE4" w:themeFill="text2" w:themeFillTint="33"/>
            <w:vAlign w:val="center"/>
            <w:hideMark/>
          </w:tcPr>
          <w:p w14:paraId="55F52251" w14:textId="77777777" w:rsidR="0062131A" w:rsidRPr="0062131A" w:rsidRDefault="0062131A" w:rsidP="00EB6FD8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  <w:t>STATUS</w:t>
            </w:r>
          </w:p>
        </w:tc>
        <w:tc>
          <w:tcPr>
            <w:tcW w:w="3036" w:type="dxa"/>
            <w:shd w:val="clear" w:color="auto" w:fill="D5DCE4" w:themeFill="text2" w:themeFillTint="33"/>
            <w:vAlign w:val="center"/>
            <w:hideMark/>
          </w:tcPr>
          <w:p w14:paraId="55F52252" w14:textId="77777777" w:rsidR="0062131A" w:rsidRPr="0062131A" w:rsidRDefault="0062131A" w:rsidP="00EB6FD8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  <w:t>OWNER / TEAM</w:t>
            </w:r>
          </w:p>
        </w:tc>
        <w:tc>
          <w:tcPr>
            <w:tcW w:w="6511" w:type="dxa"/>
            <w:shd w:val="clear" w:color="auto" w:fill="D5DCE4" w:themeFill="text2" w:themeFillTint="33"/>
            <w:vAlign w:val="center"/>
            <w:hideMark/>
          </w:tcPr>
          <w:p w14:paraId="55F52253" w14:textId="77777777" w:rsidR="0062131A" w:rsidRPr="0062131A" w:rsidRDefault="0062131A" w:rsidP="00EB6FD8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  <w:t>NOTES</w:t>
            </w:r>
          </w:p>
        </w:tc>
      </w:tr>
      <w:tr w:rsidR="00696D01" w14:paraId="55F52259" w14:textId="77777777" w:rsidTr="00F72672">
        <w:trPr>
          <w:trHeight w:val="2160"/>
        </w:trPr>
        <w:tc>
          <w:tcPr>
            <w:tcW w:w="1803" w:type="dxa"/>
            <w:shd w:val="clear" w:color="auto" w:fill="EAEEF3"/>
            <w:vAlign w:val="center"/>
            <w:hideMark/>
          </w:tcPr>
          <w:p w14:paraId="55F52255" w14:textId="77777777" w:rsidR="0062131A" w:rsidRPr="00252CF9" w:rsidRDefault="0062131A" w:rsidP="00EB6FD8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BUDGET</w:t>
            </w:r>
          </w:p>
        </w:tc>
        <w:tc>
          <w:tcPr>
            <w:tcW w:w="2775" w:type="dxa"/>
            <w:shd w:val="clear" w:color="auto" w:fill="auto"/>
            <w:vAlign w:val="center"/>
            <w:hideMark/>
          </w:tcPr>
          <w:p w14:paraId="55F52256" w14:textId="77777777" w:rsidR="0062131A" w:rsidRPr="00252CF9" w:rsidRDefault="0062131A" w:rsidP="00EB6FD8">
            <w:pPr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ON</w:t>
            </w:r>
            <w:r w:rsidRPr="00252CF9"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 xml:space="preserve"> GOING</w:t>
            </w:r>
          </w:p>
        </w:tc>
        <w:tc>
          <w:tcPr>
            <w:tcW w:w="3036" w:type="dxa"/>
            <w:shd w:val="clear" w:color="auto" w:fill="auto"/>
            <w:vAlign w:val="center"/>
            <w:hideMark/>
          </w:tcPr>
          <w:p w14:paraId="55F52257" w14:textId="77777777" w:rsidR="0062131A" w:rsidRPr="00252CF9" w:rsidRDefault="0062131A" w:rsidP="00F72672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 </w:t>
            </w: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Prashanth Patil (Project </w:t>
            </w: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Manager) / BA Team</w:t>
            </w:r>
          </w:p>
        </w:tc>
        <w:tc>
          <w:tcPr>
            <w:tcW w:w="6511" w:type="dxa"/>
            <w:shd w:val="clear" w:color="auto" w:fill="auto"/>
            <w:vAlign w:val="center"/>
            <w:hideMark/>
          </w:tcPr>
          <w:p w14:paraId="55F52258" w14:textId="77777777" w:rsidR="0062131A" w:rsidRPr="00252CF9" w:rsidRDefault="0062131A" w:rsidP="00EB6FD8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Yet to be Decided/Projected</w:t>
            </w:r>
          </w:p>
        </w:tc>
      </w:tr>
      <w:tr w:rsidR="00696D01" w14:paraId="55F5225E" w14:textId="77777777" w:rsidTr="00F72672">
        <w:trPr>
          <w:trHeight w:val="2160"/>
        </w:trPr>
        <w:tc>
          <w:tcPr>
            <w:tcW w:w="1803" w:type="dxa"/>
            <w:shd w:val="clear" w:color="auto" w:fill="EAEEF3"/>
            <w:vAlign w:val="center"/>
            <w:hideMark/>
          </w:tcPr>
          <w:p w14:paraId="55F5225A" w14:textId="77777777" w:rsidR="0062131A" w:rsidRPr="00252CF9" w:rsidRDefault="0062131A" w:rsidP="00EB6FD8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RESOURCES</w:t>
            </w:r>
          </w:p>
        </w:tc>
        <w:tc>
          <w:tcPr>
            <w:tcW w:w="2775" w:type="dxa"/>
            <w:shd w:val="clear" w:color="auto" w:fill="auto"/>
            <w:vAlign w:val="center"/>
            <w:hideMark/>
          </w:tcPr>
          <w:p w14:paraId="55F5225B" w14:textId="77777777" w:rsidR="0062131A" w:rsidRPr="00252CF9" w:rsidRDefault="0062131A" w:rsidP="00EB6FD8">
            <w:pPr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ON TRACK</w:t>
            </w:r>
          </w:p>
        </w:tc>
        <w:tc>
          <w:tcPr>
            <w:tcW w:w="3036" w:type="dxa"/>
            <w:shd w:val="clear" w:color="auto" w:fill="auto"/>
            <w:vAlign w:val="center"/>
            <w:hideMark/>
          </w:tcPr>
          <w:p w14:paraId="55F5225C" w14:textId="77777777" w:rsidR="0062131A" w:rsidRPr="00252CF9" w:rsidRDefault="0062131A" w:rsidP="00EB6FD8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Prashanth Patil (Project Manager) / BA Team</w:t>
            </w:r>
          </w:p>
        </w:tc>
        <w:tc>
          <w:tcPr>
            <w:tcW w:w="6511" w:type="dxa"/>
            <w:shd w:val="clear" w:color="auto" w:fill="auto"/>
            <w:vAlign w:val="center"/>
            <w:hideMark/>
          </w:tcPr>
          <w:p w14:paraId="55F5225D" w14:textId="77777777" w:rsidR="0062131A" w:rsidRPr="00252CF9" w:rsidRDefault="0062131A" w:rsidP="00EB6FD8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New Developments, New Responsibilities Allocation</w:t>
            </w:r>
          </w:p>
        </w:tc>
      </w:tr>
      <w:tr w:rsidR="00696D01" w14:paraId="55F52263" w14:textId="77777777" w:rsidTr="00F72672">
        <w:trPr>
          <w:trHeight w:val="2160"/>
        </w:trPr>
        <w:tc>
          <w:tcPr>
            <w:tcW w:w="1803" w:type="dxa"/>
            <w:shd w:val="clear" w:color="auto" w:fill="EAEEF3"/>
            <w:vAlign w:val="center"/>
            <w:hideMark/>
          </w:tcPr>
          <w:p w14:paraId="55F5225F" w14:textId="77777777" w:rsidR="0062131A" w:rsidRPr="00252CF9" w:rsidRDefault="0062131A" w:rsidP="00F72672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TIMELINE</w:t>
            </w:r>
          </w:p>
        </w:tc>
        <w:tc>
          <w:tcPr>
            <w:tcW w:w="2775" w:type="dxa"/>
            <w:shd w:val="clear" w:color="auto" w:fill="auto"/>
            <w:vAlign w:val="center"/>
            <w:hideMark/>
          </w:tcPr>
          <w:p w14:paraId="55F52260" w14:textId="77777777" w:rsidR="0062131A" w:rsidRPr="00252CF9" w:rsidRDefault="0062131A" w:rsidP="00F72672">
            <w:pPr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ON TRACK</w:t>
            </w:r>
          </w:p>
        </w:tc>
        <w:tc>
          <w:tcPr>
            <w:tcW w:w="3036" w:type="dxa"/>
            <w:shd w:val="clear" w:color="auto" w:fill="auto"/>
            <w:vAlign w:val="center"/>
            <w:hideMark/>
          </w:tcPr>
          <w:p w14:paraId="55F52261" w14:textId="77777777" w:rsidR="0062131A" w:rsidRPr="00252CF9" w:rsidRDefault="0062131A" w:rsidP="00F72672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Prashanth Patil (Project Manager) / BA Team</w:t>
            </w:r>
          </w:p>
        </w:tc>
        <w:tc>
          <w:tcPr>
            <w:tcW w:w="6511" w:type="dxa"/>
            <w:shd w:val="clear" w:color="auto" w:fill="auto"/>
            <w:vAlign w:val="center"/>
            <w:hideMark/>
          </w:tcPr>
          <w:p w14:paraId="55F52262" w14:textId="77777777" w:rsidR="0062131A" w:rsidRPr="00252CF9" w:rsidRDefault="0062131A" w:rsidP="00F72672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On track to finish the </w:t>
            </w: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assigned 2</w:t>
            </w: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week tasks on the final date (21</w:t>
            </w: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September)</w:t>
            </w:r>
          </w:p>
        </w:tc>
      </w:tr>
      <w:tr w:rsidR="00696D01" w14:paraId="55F52268" w14:textId="77777777" w:rsidTr="00F72672">
        <w:trPr>
          <w:trHeight w:val="2160"/>
        </w:trPr>
        <w:tc>
          <w:tcPr>
            <w:tcW w:w="1803" w:type="dxa"/>
            <w:shd w:val="clear" w:color="auto" w:fill="EAEEF3"/>
            <w:vAlign w:val="center"/>
            <w:hideMark/>
          </w:tcPr>
          <w:p w14:paraId="55F52264" w14:textId="77777777" w:rsidR="0062131A" w:rsidRPr="00252CF9" w:rsidRDefault="0062131A" w:rsidP="00F72672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SCOPE</w:t>
            </w:r>
          </w:p>
        </w:tc>
        <w:tc>
          <w:tcPr>
            <w:tcW w:w="2775" w:type="dxa"/>
            <w:shd w:val="clear" w:color="auto" w:fill="auto"/>
            <w:vAlign w:val="center"/>
            <w:hideMark/>
          </w:tcPr>
          <w:p w14:paraId="55F52265" w14:textId="77777777" w:rsidR="0062131A" w:rsidRPr="00252CF9" w:rsidRDefault="0062131A" w:rsidP="00F72672">
            <w:pPr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ON TRACK</w:t>
            </w:r>
          </w:p>
        </w:tc>
        <w:tc>
          <w:tcPr>
            <w:tcW w:w="3036" w:type="dxa"/>
            <w:shd w:val="clear" w:color="auto" w:fill="auto"/>
            <w:vAlign w:val="center"/>
            <w:hideMark/>
          </w:tcPr>
          <w:p w14:paraId="55F52266" w14:textId="77777777" w:rsidR="0062131A" w:rsidRPr="00252CF9" w:rsidRDefault="0062131A" w:rsidP="00F72672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Prashanth Patil (Project Manager) / BA Team</w:t>
            </w:r>
          </w:p>
        </w:tc>
        <w:tc>
          <w:tcPr>
            <w:tcW w:w="6511" w:type="dxa"/>
            <w:shd w:val="clear" w:color="auto" w:fill="auto"/>
            <w:vAlign w:val="center"/>
            <w:hideMark/>
          </w:tcPr>
          <w:p w14:paraId="55F52267" w14:textId="77777777" w:rsidR="0062131A" w:rsidRPr="00252CF9" w:rsidRDefault="0062131A" w:rsidP="00F72672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Completed the 20% of the Project and well on track to achieve the 100% Scope of the Project on time</w:t>
            </w:r>
          </w:p>
        </w:tc>
      </w:tr>
    </w:tbl>
    <w:p w14:paraId="55F52269" w14:textId="77777777" w:rsidR="0062131A" w:rsidRPr="001C32D0" w:rsidRDefault="0062131A" w:rsidP="005A0145">
      <w:pPr>
        <w:spacing w:line="276" w:lineRule="auto"/>
        <w:rPr>
          <w:rFonts w:ascii="Times New Roman" w:hAnsi="Times New Roman"/>
          <w:bCs/>
          <w:noProof/>
          <w:color w:val="808080" w:themeColor="background1" w:themeShade="80"/>
          <w:sz w:val="32"/>
          <w:szCs w:val="16"/>
        </w:rPr>
        <w:sectPr w:rsidR="00A673D6" w:rsidRPr="001C32D0" w:rsidSect="00EB6FD8">
          <w:pgSz w:w="15840" w:h="12240" w:orient="landscape"/>
          <w:pgMar w:top="720" w:right="531" w:bottom="720" w:left="720" w:header="720" w:footer="720" w:gutter="0"/>
          <w:cols w:space="720"/>
          <w:docGrid w:linePitch="360"/>
        </w:sectPr>
      </w:pPr>
    </w:p>
    <w:p w14:paraId="55F5226A" w14:textId="77777777" w:rsidR="0062131A" w:rsidRPr="001C32D0" w:rsidRDefault="0062131A" w:rsidP="00A673D6">
      <w:pPr>
        <w:spacing w:line="276" w:lineRule="auto"/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</w:pPr>
      <w:r w:rsidRPr="001C32D0"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  <w:lastRenderedPageBreak/>
        <w:t xml:space="preserve">WORK </w:t>
      </w:r>
      <w:r w:rsidRPr="001C32D0"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  <w:t>ACCOMPLISHED</w:t>
      </w:r>
    </w:p>
    <w:tbl>
      <w:tblPr>
        <w:tblW w:w="136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43"/>
        <w:gridCol w:w="2689"/>
        <w:gridCol w:w="2949"/>
        <w:gridCol w:w="6332"/>
      </w:tblGrid>
      <w:tr w:rsidR="00696D01" w14:paraId="55F5226F" w14:textId="77777777" w:rsidTr="00025E5F">
        <w:trPr>
          <w:trHeight w:val="370"/>
        </w:trPr>
        <w:tc>
          <w:tcPr>
            <w:tcW w:w="1643" w:type="dxa"/>
            <w:shd w:val="clear" w:color="auto" w:fill="D5DCE4" w:themeFill="text2" w:themeFillTint="33"/>
            <w:vAlign w:val="center"/>
            <w:hideMark/>
          </w:tcPr>
          <w:p w14:paraId="55F5226B" w14:textId="77777777" w:rsidR="0062131A" w:rsidRPr="0062131A" w:rsidRDefault="0062131A" w:rsidP="0076489D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  <w:t>TASK NO.</w:t>
            </w:r>
          </w:p>
        </w:tc>
        <w:tc>
          <w:tcPr>
            <w:tcW w:w="2689" w:type="dxa"/>
            <w:shd w:val="clear" w:color="auto" w:fill="D5DCE4" w:themeFill="text2" w:themeFillTint="33"/>
            <w:vAlign w:val="center"/>
            <w:hideMark/>
          </w:tcPr>
          <w:p w14:paraId="55F5226C" w14:textId="77777777" w:rsidR="0062131A" w:rsidRPr="0062131A" w:rsidRDefault="0062131A" w:rsidP="0076489D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2949" w:type="dxa"/>
            <w:shd w:val="clear" w:color="auto" w:fill="D5DCE4" w:themeFill="text2" w:themeFillTint="33"/>
            <w:vAlign w:val="center"/>
            <w:hideMark/>
          </w:tcPr>
          <w:p w14:paraId="55F5226D" w14:textId="77777777" w:rsidR="0062131A" w:rsidRPr="0062131A" w:rsidRDefault="0062131A" w:rsidP="0076489D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  <w:t>OWNER / TEAM</w:t>
            </w:r>
          </w:p>
        </w:tc>
        <w:tc>
          <w:tcPr>
            <w:tcW w:w="6332" w:type="dxa"/>
            <w:shd w:val="clear" w:color="auto" w:fill="D5DCE4" w:themeFill="text2" w:themeFillTint="33"/>
            <w:vAlign w:val="center"/>
            <w:hideMark/>
          </w:tcPr>
          <w:p w14:paraId="55F5226E" w14:textId="77777777" w:rsidR="0062131A" w:rsidRPr="0062131A" w:rsidRDefault="0062131A" w:rsidP="0076489D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  <w:t>RECEPTION</w:t>
            </w:r>
          </w:p>
        </w:tc>
      </w:tr>
      <w:tr w:rsidR="00696D01" w14:paraId="55F52274" w14:textId="77777777" w:rsidTr="00025E5F">
        <w:trPr>
          <w:trHeight w:val="616"/>
        </w:trPr>
        <w:tc>
          <w:tcPr>
            <w:tcW w:w="1643" w:type="dxa"/>
            <w:shd w:val="clear" w:color="auto" w:fill="auto"/>
            <w:vAlign w:val="center"/>
          </w:tcPr>
          <w:p w14:paraId="55F52270" w14:textId="77777777" w:rsidR="0062131A" w:rsidRPr="00252CF9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5F52271" w14:textId="77777777" w:rsidR="0062131A" w:rsidRPr="00252CF9" w:rsidRDefault="0062131A" w:rsidP="0076489D">
            <w:pPr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Resource Allocation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55F52272" w14:textId="77777777" w:rsidR="0062131A" w:rsidRPr="00252CF9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Prashanth Patil (Project Manager) / BA Team</w:t>
            </w:r>
          </w:p>
        </w:tc>
        <w:tc>
          <w:tcPr>
            <w:tcW w:w="6332" w:type="dxa"/>
            <w:shd w:val="clear" w:color="auto" w:fill="auto"/>
            <w:vAlign w:val="center"/>
          </w:tcPr>
          <w:p w14:paraId="55F52273" w14:textId="77777777" w:rsidR="0062131A" w:rsidRPr="00252CF9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Completed</w:t>
            </w:r>
          </w:p>
        </w:tc>
      </w:tr>
      <w:tr w:rsidR="00696D01" w14:paraId="55F52279" w14:textId="77777777" w:rsidTr="00025E5F">
        <w:trPr>
          <w:trHeight w:val="616"/>
        </w:trPr>
        <w:tc>
          <w:tcPr>
            <w:tcW w:w="1643" w:type="dxa"/>
            <w:shd w:val="clear" w:color="auto" w:fill="auto"/>
            <w:vAlign w:val="center"/>
          </w:tcPr>
          <w:p w14:paraId="55F52275" w14:textId="77777777" w:rsidR="0062131A" w:rsidRPr="00252CF9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5F52276" w14:textId="77777777" w:rsidR="0062131A" w:rsidRPr="00252CF9" w:rsidRDefault="0062131A" w:rsidP="0076489D">
            <w:pPr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Define Roles and Resposibilities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55F52277" w14:textId="77777777" w:rsidR="0062131A" w:rsidRPr="00252CF9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Prashanth Patil (Project Manager) / BA Team</w:t>
            </w:r>
          </w:p>
        </w:tc>
        <w:tc>
          <w:tcPr>
            <w:tcW w:w="6332" w:type="dxa"/>
            <w:shd w:val="clear" w:color="auto" w:fill="auto"/>
            <w:vAlign w:val="center"/>
          </w:tcPr>
          <w:p w14:paraId="55F52278" w14:textId="77777777" w:rsidR="0062131A" w:rsidRPr="00252CF9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Completed</w:t>
            </w:r>
          </w:p>
        </w:tc>
      </w:tr>
      <w:tr w:rsidR="00696D01" w14:paraId="55F5227E" w14:textId="77777777" w:rsidTr="00025E5F">
        <w:trPr>
          <w:trHeight w:val="616"/>
        </w:trPr>
        <w:tc>
          <w:tcPr>
            <w:tcW w:w="1643" w:type="dxa"/>
            <w:shd w:val="clear" w:color="auto" w:fill="auto"/>
            <w:vAlign w:val="center"/>
          </w:tcPr>
          <w:p w14:paraId="55F5227A" w14:textId="77777777" w:rsidR="0062131A" w:rsidRPr="00252CF9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5F5227B" w14:textId="77777777" w:rsidR="0062131A" w:rsidRPr="00252CF9" w:rsidRDefault="0062131A" w:rsidP="0076489D">
            <w:pPr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Project Charter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55F5227C" w14:textId="77777777" w:rsidR="0062131A" w:rsidRPr="00252CF9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Prashanth Patil (Project Manager) / BA Team</w:t>
            </w:r>
          </w:p>
        </w:tc>
        <w:tc>
          <w:tcPr>
            <w:tcW w:w="6332" w:type="dxa"/>
            <w:shd w:val="clear" w:color="auto" w:fill="auto"/>
            <w:vAlign w:val="center"/>
          </w:tcPr>
          <w:p w14:paraId="55F5227D" w14:textId="77777777" w:rsidR="0062131A" w:rsidRPr="00252CF9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Completed</w:t>
            </w:r>
          </w:p>
        </w:tc>
      </w:tr>
      <w:tr w:rsidR="00696D01" w14:paraId="55F52283" w14:textId="77777777" w:rsidTr="00025E5F">
        <w:trPr>
          <w:trHeight w:val="616"/>
        </w:trPr>
        <w:tc>
          <w:tcPr>
            <w:tcW w:w="1643" w:type="dxa"/>
            <w:shd w:val="clear" w:color="auto" w:fill="auto"/>
            <w:vAlign w:val="center"/>
          </w:tcPr>
          <w:p w14:paraId="55F5227F" w14:textId="77777777" w:rsidR="0062131A" w:rsidRPr="00252CF9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5F52280" w14:textId="77777777" w:rsidR="0062131A" w:rsidRPr="00252CF9" w:rsidRDefault="0062131A" w:rsidP="0076489D">
            <w:pPr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BA Analysis Approach Document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55F52281" w14:textId="77777777" w:rsidR="0062131A" w:rsidRPr="00252CF9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Prashanth Patil (Project Manager) / BA Team</w:t>
            </w:r>
          </w:p>
        </w:tc>
        <w:tc>
          <w:tcPr>
            <w:tcW w:w="6332" w:type="dxa"/>
            <w:shd w:val="clear" w:color="auto" w:fill="auto"/>
            <w:vAlign w:val="center"/>
          </w:tcPr>
          <w:p w14:paraId="55F52282" w14:textId="77777777" w:rsidR="0062131A" w:rsidRPr="00252CF9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Completed</w:t>
            </w:r>
          </w:p>
        </w:tc>
      </w:tr>
      <w:tr w:rsidR="00696D01" w14:paraId="55F52288" w14:textId="77777777" w:rsidTr="00025E5F">
        <w:trPr>
          <w:trHeight w:val="616"/>
        </w:trPr>
        <w:tc>
          <w:tcPr>
            <w:tcW w:w="1643" w:type="dxa"/>
            <w:shd w:val="clear" w:color="auto" w:fill="auto"/>
            <w:vAlign w:val="center"/>
          </w:tcPr>
          <w:p w14:paraId="55F52284" w14:textId="77777777" w:rsidR="0062131A" w:rsidRPr="00252CF9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5F52285" w14:textId="77777777" w:rsidR="0062131A" w:rsidRPr="00252CF9" w:rsidRDefault="0062131A" w:rsidP="0076489D">
            <w:pPr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Stakeholder Management Plan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55F52286" w14:textId="77777777" w:rsidR="0062131A" w:rsidRPr="00252CF9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Prashanth Patil (Project Manager) / BA Team</w:t>
            </w:r>
          </w:p>
        </w:tc>
        <w:tc>
          <w:tcPr>
            <w:tcW w:w="6332" w:type="dxa"/>
            <w:shd w:val="clear" w:color="auto" w:fill="auto"/>
            <w:vAlign w:val="center"/>
          </w:tcPr>
          <w:p w14:paraId="55F52287" w14:textId="77777777" w:rsidR="0062131A" w:rsidRPr="00252CF9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Completed</w:t>
            </w:r>
          </w:p>
        </w:tc>
      </w:tr>
      <w:tr w:rsidR="00696D01" w14:paraId="55F5228D" w14:textId="77777777" w:rsidTr="00025E5F">
        <w:trPr>
          <w:trHeight w:val="616"/>
        </w:trPr>
        <w:tc>
          <w:tcPr>
            <w:tcW w:w="1643" w:type="dxa"/>
            <w:shd w:val="clear" w:color="auto" w:fill="auto"/>
            <w:vAlign w:val="center"/>
          </w:tcPr>
          <w:p w14:paraId="55F52289" w14:textId="77777777" w:rsidR="0062131A" w:rsidRPr="00252CF9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5F5228A" w14:textId="77777777" w:rsidR="0062131A" w:rsidRPr="00252CF9" w:rsidRDefault="0062131A" w:rsidP="0076489D">
            <w:pPr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RFI Document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55F5228B" w14:textId="77777777" w:rsidR="0062131A" w:rsidRPr="00252CF9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Prashanth Patil (Project Manager) / BA Team</w:t>
            </w:r>
          </w:p>
        </w:tc>
        <w:tc>
          <w:tcPr>
            <w:tcW w:w="6332" w:type="dxa"/>
            <w:shd w:val="clear" w:color="auto" w:fill="auto"/>
            <w:vAlign w:val="center"/>
          </w:tcPr>
          <w:p w14:paraId="55F5228C" w14:textId="77777777" w:rsidR="0062131A" w:rsidRPr="00252CF9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Not Started</w:t>
            </w:r>
          </w:p>
        </w:tc>
      </w:tr>
    </w:tbl>
    <w:p w14:paraId="55F5228E" w14:textId="77777777" w:rsidR="0062131A" w:rsidRPr="001C32D0" w:rsidRDefault="0062131A" w:rsidP="005A0145">
      <w:pPr>
        <w:spacing w:line="276" w:lineRule="auto"/>
        <w:rPr>
          <w:rFonts w:ascii="Times New Roman" w:hAnsi="Times New Roman"/>
          <w:bCs/>
          <w:noProof/>
          <w:color w:val="808080" w:themeColor="background1" w:themeShade="80"/>
          <w:sz w:val="32"/>
          <w:szCs w:val="16"/>
        </w:rPr>
      </w:pPr>
    </w:p>
    <w:p w14:paraId="55F5228F" w14:textId="77777777" w:rsidR="0062131A" w:rsidRPr="001C32D0" w:rsidRDefault="0062131A" w:rsidP="005A0145">
      <w:pPr>
        <w:spacing w:line="276" w:lineRule="auto"/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</w:pPr>
      <w:r w:rsidRPr="001C32D0"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  <w:t>RISKS AND ROADBLOCKS</w:t>
      </w:r>
    </w:p>
    <w:tbl>
      <w:tblPr>
        <w:tblW w:w="14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5"/>
        <w:gridCol w:w="2790"/>
        <w:gridCol w:w="3060"/>
        <w:gridCol w:w="6570"/>
      </w:tblGrid>
      <w:tr w:rsidR="00696D01" w14:paraId="55F52294" w14:textId="77777777" w:rsidTr="0076489D">
        <w:trPr>
          <w:trHeight w:val="432"/>
        </w:trPr>
        <w:tc>
          <w:tcPr>
            <w:tcW w:w="1705" w:type="dxa"/>
            <w:shd w:val="clear" w:color="auto" w:fill="D5DCE4" w:themeFill="text2" w:themeFillTint="33"/>
            <w:vAlign w:val="center"/>
            <w:hideMark/>
          </w:tcPr>
          <w:p w14:paraId="55F52290" w14:textId="77777777" w:rsidR="0062131A" w:rsidRPr="0062131A" w:rsidRDefault="0062131A" w:rsidP="0076489D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  <w:t>RISK NO.</w:t>
            </w:r>
          </w:p>
        </w:tc>
        <w:tc>
          <w:tcPr>
            <w:tcW w:w="2790" w:type="dxa"/>
            <w:shd w:val="clear" w:color="auto" w:fill="D5DCE4" w:themeFill="text2" w:themeFillTint="33"/>
            <w:vAlign w:val="center"/>
            <w:hideMark/>
          </w:tcPr>
          <w:p w14:paraId="55F52291" w14:textId="77777777" w:rsidR="0062131A" w:rsidRPr="0062131A" w:rsidRDefault="0062131A" w:rsidP="0076489D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3060" w:type="dxa"/>
            <w:shd w:val="clear" w:color="auto" w:fill="D5DCE4" w:themeFill="text2" w:themeFillTint="33"/>
            <w:vAlign w:val="center"/>
            <w:hideMark/>
          </w:tcPr>
          <w:p w14:paraId="55F52292" w14:textId="77777777" w:rsidR="0062131A" w:rsidRPr="0062131A" w:rsidRDefault="0062131A" w:rsidP="0076489D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  <w:t>OWNER / TEAM</w:t>
            </w:r>
          </w:p>
        </w:tc>
        <w:tc>
          <w:tcPr>
            <w:tcW w:w="6570" w:type="dxa"/>
            <w:shd w:val="clear" w:color="auto" w:fill="D5DCE4" w:themeFill="text2" w:themeFillTint="33"/>
            <w:vAlign w:val="center"/>
            <w:hideMark/>
          </w:tcPr>
          <w:p w14:paraId="55F52293" w14:textId="77777777" w:rsidR="0062131A" w:rsidRPr="0062131A" w:rsidRDefault="0062131A" w:rsidP="0076489D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</w:rPr>
              <w:t>FIX</w:t>
            </w:r>
          </w:p>
        </w:tc>
      </w:tr>
      <w:tr w:rsidR="00696D01" w14:paraId="55F52299" w14:textId="77777777" w:rsidTr="0076489D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14:paraId="55F52295" w14:textId="77777777" w:rsidR="0062131A" w:rsidRPr="00252CF9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55F52296" w14:textId="77777777" w:rsidR="0062131A" w:rsidRPr="00252CF9" w:rsidRDefault="0062131A" w:rsidP="0076489D">
            <w:pPr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Stuck in identifying the Stakeholders for the Project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5F52297" w14:textId="77777777" w:rsidR="0062131A" w:rsidRPr="00252CF9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Prashanth Patil (Project Manager) / BA Team</w:t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55F52298" w14:textId="77777777" w:rsidR="0062131A" w:rsidRPr="00252CF9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Had a brainstorming session with </w:t>
            </w:r>
            <w:r w:rsidRPr="00252CF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the team and concluded the Stakeholders for the Project MortgageBotX</w:t>
            </w:r>
          </w:p>
        </w:tc>
      </w:tr>
      <w:tr w:rsidR="00696D01" w14:paraId="55F5229E" w14:textId="77777777" w:rsidTr="0076489D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14:paraId="55F5229A" w14:textId="77777777" w:rsidR="0062131A" w:rsidRPr="001C32D0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55F5229B" w14:textId="77777777" w:rsidR="0062131A" w:rsidRPr="001C32D0" w:rsidRDefault="0062131A" w:rsidP="0076489D">
            <w:pPr>
              <w:rPr>
                <w:rFonts w:ascii="Times New Roman" w:hAnsi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55F5229C" w14:textId="77777777" w:rsidR="0062131A" w:rsidRPr="001C32D0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14:paraId="55F5229D" w14:textId="77777777" w:rsidR="0062131A" w:rsidRPr="001C32D0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696D01" w14:paraId="55F522AD" w14:textId="77777777" w:rsidTr="0076489D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14:paraId="55F522A9" w14:textId="77777777" w:rsidR="0062131A" w:rsidRPr="001C32D0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55F522AA" w14:textId="77777777" w:rsidR="0062131A" w:rsidRPr="001C32D0" w:rsidRDefault="0062131A" w:rsidP="0076489D">
            <w:pPr>
              <w:rPr>
                <w:rFonts w:ascii="Times New Roman" w:hAnsi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55F522AB" w14:textId="77777777" w:rsidR="0062131A" w:rsidRPr="001C32D0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14:paraId="55F522AC" w14:textId="77777777" w:rsidR="0062131A" w:rsidRPr="001C32D0" w:rsidRDefault="0062131A" w:rsidP="0076489D">
            <w:pP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5F522AE" w14:textId="77777777" w:rsidR="0062131A" w:rsidRPr="001C32D0" w:rsidRDefault="0062131A" w:rsidP="005A0145">
      <w:pPr>
        <w:rPr>
          <w:rFonts w:ascii="Times New Roman" w:hAnsi="Times New Roman"/>
          <w:b/>
          <w:noProof/>
          <w:color w:val="808080" w:themeColor="background1" w:themeShade="80"/>
          <w:sz w:val="36"/>
        </w:rPr>
        <w:sectPr w:rsidR="00A673D6" w:rsidRPr="001C32D0" w:rsidSect="00EB6FD8">
          <w:pgSz w:w="15840" w:h="12240" w:orient="landscape"/>
          <w:pgMar w:top="720" w:right="531" w:bottom="720" w:left="720" w:header="720" w:footer="720" w:gutter="0"/>
          <w:cols w:space="720"/>
          <w:docGrid w:linePitch="360"/>
        </w:sectPr>
      </w:pPr>
    </w:p>
    <w:p w14:paraId="55F522AF" w14:textId="77777777" w:rsidR="0062131A" w:rsidRPr="001C32D0" w:rsidRDefault="0062131A" w:rsidP="005A0145">
      <w:pPr>
        <w:spacing w:line="276" w:lineRule="auto"/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</w:pPr>
      <w:r w:rsidRPr="001C32D0"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  <w:lastRenderedPageBreak/>
        <w:t>HIGHLIGHTS AND KEY TAKEAWAYS</w:t>
      </w:r>
    </w:p>
    <w:p w14:paraId="55F522B0" w14:textId="77777777" w:rsidR="0062131A" w:rsidRPr="001C32D0" w:rsidRDefault="0062131A" w:rsidP="00A673D6">
      <w:pPr>
        <w:rPr>
          <w:rFonts w:ascii="Times New Roman" w:hAnsi="Times New Roman"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5"/>
      </w:tblGrid>
      <w:tr w:rsidR="00696D01" w14:paraId="55F522B5" w14:textId="77777777" w:rsidTr="008E6621">
        <w:trPr>
          <w:trHeight w:val="3312"/>
        </w:trPr>
        <w:tc>
          <w:tcPr>
            <w:tcW w:w="141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55F522B1" w14:textId="77777777" w:rsidR="0062131A" w:rsidRPr="001C32D0" w:rsidRDefault="0062131A" w:rsidP="0076489D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55F522B2" w14:textId="77777777" w:rsidR="0062131A" w:rsidRPr="00252CF9" w:rsidRDefault="0062131A" w:rsidP="008F2E0C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Team was a</w:t>
            </w: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ble to learn more about the client</w:t>
            </w: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’s application</w:t>
            </w: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 (Helped in identifying the opportunity to explore)</w:t>
            </w:r>
          </w:p>
          <w:p w14:paraId="55F522B3" w14:textId="77777777" w:rsidR="0062131A" w:rsidRPr="00252CF9" w:rsidRDefault="0062131A" w:rsidP="001E105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As a team, we figured out the right approach, includes right methodology to use, </w:t>
            </w: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Roles and Responsibilities of the work, tasks allocation,</w:t>
            </w: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 for the Project</w:t>
            </w:r>
          </w:p>
          <w:p w14:paraId="55F522B4" w14:textId="77777777" w:rsidR="0062131A" w:rsidRPr="001C32D0" w:rsidRDefault="0062131A" w:rsidP="001E105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Improved the mindset to approach the Project with the help of the feedback received from the client (Professor) on the first week’s tasks.</w:t>
            </w:r>
            <w:r w:rsidRPr="004214C7"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55F522B6" w14:textId="77777777" w:rsidR="0062131A" w:rsidRPr="001C32D0" w:rsidRDefault="0062131A" w:rsidP="003672D0">
      <w:pPr>
        <w:rPr>
          <w:rFonts w:ascii="Times New Roman" w:hAnsi="Times New Roman"/>
          <w:b/>
          <w:noProof/>
          <w:color w:val="808080" w:themeColor="background1" w:themeShade="80"/>
          <w:sz w:val="36"/>
        </w:rPr>
      </w:pPr>
    </w:p>
    <w:p w14:paraId="55F522B7" w14:textId="77777777" w:rsidR="0062131A" w:rsidRPr="0062131A" w:rsidRDefault="0062131A" w:rsidP="003672D0">
      <w:pPr>
        <w:spacing w:line="276" w:lineRule="auto"/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</w:pPr>
      <w:r w:rsidRPr="0062131A"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  <w:t>UPCOMING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9990"/>
      </w:tblGrid>
      <w:tr w:rsidR="00696D01" w14:paraId="55F522BB" w14:textId="77777777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F522B8" w14:textId="77777777" w:rsidR="0062131A" w:rsidRPr="0062131A" w:rsidRDefault="0062131A" w:rsidP="003672D0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hAnsi="Times New Roman" w:cs="Times New Roman"/>
                <w:b/>
                <w:noProof/>
                <w:color w:val="000000" w:themeColor="text1"/>
                <w:sz w:val="26"/>
                <w:szCs w:val="26"/>
              </w:rPr>
              <w:t>WEEK NO.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F522B9" w14:textId="77777777" w:rsidR="0062131A" w:rsidRPr="0062131A" w:rsidRDefault="0062131A" w:rsidP="003672D0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hAnsi="Times New Roman" w:cs="Times New Roman"/>
                <w:b/>
                <w:noProof/>
                <w:color w:val="000000" w:themeColor="text1"/>
                <w:sz w:val="26"/>
                <w:szCs w:val="26"/>
              </w:rPr>
              <w:t>STATUS</w:t>
            </w: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F522BA" w14:textId="77777777" w:rsidR="0062131A" w:rsidRPr="0062131A" w:rsidRDefault="0062131A" w:rsidP="003672D0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6"/>
                <w:szCs w:val="26"/>
              </w:rPr>
            </w:pPr>
            <w:r w:rsidRPr="0062131A">
              <w:rPr>
                <w:rFonts w:ascii="Times New Roman" w:hAnsi="Times New Roman" w:cs="Times New Roman"/>
                <w:b/>
                <w:noProof/>
                <w:color w:val="000000" w:themeColor="text1"/>
                <w:sz w:val="26"/>
                <w:szCs w:val="26"/>
              </w:rPr>
              <w:t>DETAILS</w:t>
            </w:r>
          </w:p>
        </w:tc>
      </w:tr>
      <w:tr w:rsidR="00696D01" w14:paraId="55F522BF" w14:textId="77777777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F522BC" w14:textId="77777777" w:rsidR="0062131A" w:rsidRPr="00252CF9" w:rsidRDefault="0062131A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F522BD" w14:textId="77777777" w:rsidR="0062131A" w:rsidRPr="00252CF9" w:rsidRDefault="0062131A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PPT Presentation</w:t>
            </w: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F522BE" w14:textId="77777777" w:rsidR="0062131A" w:rsidRPr="00252CF9" w:rsidRDefault="0062131A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Presenting the outcomes of the Initial stages of the Project </w:t>
            </w: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to the client (Professor)</w:t>
            </w:r>
          </w:p>
        </w:tc>
      </w:tr>
      <w:tr w:rsidR="00696D01" w14:paraId="55F522C3" w14:textId="77777777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F522C0" w14:textId="77777777" w:rsidR="0062131A" w:rsidRPr="00252CF9" w:rsidRDefault="0062131A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F522C1" w14:textId="77777777" w:rsidR="0062131A" w:rsidRPr="00252CF9" w:rsidRDefault="0062131A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RFI </w:t>
            </w: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Questions and Business Requirements Document</w:t>
            </w: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F522C2" w14:textId="77777777" w:rsidR="0062131A" w:rsidRPr="00252CF9" w:rsidRDefault="0062131A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Work on the RFI </w:t>
            </w: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Questions and Requirements Gathering</w:t>
            </w:r>
            <w:r w:rsidRPr="00252CF9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 for the Project</w:t>
            </w:r>
          </w:p>
        </w:tc>
      </w:tr>
      <w:tr w:rsidR="00696D01" w14:paraId="55F522C7" w14:textId="77777777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F522C4" w14:textId="77777777" w:rsidR="0062131A" w:rsidRPr="001C32D0" w:rsidRDefault="0062131A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F522C5" w14:textId="77777777" w:rsidR="0062131A" w:rsidRPr="001C32D0" w:rsidRDefault="0062131A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F522C6" w14:textId="77777777" w:rsidR="0062131A" w:rsidRPr="001C32D0" w:rsidRDefault="0062131A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696D01" w14:paraId="55F522CB" w14:textId="77777777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F522C8" w14:textId="77777777" w:rsidR="0062131A" w:rsidRPr="001C32D0" w:rsidRDefault="0062131A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F522C9" w14:textId="77777777" w:rsidR="0062131A" w:rsidRPr="001C32D0" w:rsidRDefault="0062131A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F522CA" w14:textId="77777777" w:rsidR="0062131A" w:rsidRPr="001C32D0" w:rsidRDefault="0062131A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696D01" w14:paraId="55F522CF" w14:textId="77777777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F522CC" w14:textId="77777777" w:rsidR="0062131A" w:rsidRPr="001C32D0" w:rsidRDefault="0062131A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F522CD" w14:textId="77777777" w:rsidR="0062131A" w:rsidRPr="001C32D0" w:rsidRDefault="0062131A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F522CE" w14:textId="77777777" w:rsidR="0062131A" w:rsidRPr="001C32D0" w:rsidRDefault="0062131A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696D01" w14:paraId="55F522D3" w14:textId="77777777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F522D0" w14:textId="77777777" w:rsidR="0062131A" w:rsidRPr="001C32D0" w:rsidRDefault="0062131A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F522D1" w14:textId="77777777" w:rsidR="0062131A" w:rsidRPr="001C32D0" w:rsidRDefault="0062131A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F522D2" w14:textId="77777777" w:rsidR="0062131A" w:rsidRPr="001C32D0" w:rsidRDefault="0062131A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52CF9" w14:paraId="5617B27B" w14:textId="77777777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61A819" w14:textId="77777777" w:rsidR="00252CF9" w:rsidRPr="001C32D0" w:rsidRDefault="00252CF9" w:rsidP="003672D0">
            <w:pPr>
              <w:rPr>
                <w:rFonts w:ascii="Times New Roman" w:hAnsi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7A9B39" w14:textId="77777777" w:rsidR="00252CF9" w:rsidRPr="001C32D0" w:rsidRDefault="00252CF9" w:rsidP="003672D0">
            <w:pPr>
              <w:rPr>
                <w:rFonts w:ascii="Times New Roman" w:hAnsi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A1D93C" w14:textId="77777777" w:rsidR="00252CF9" w:rsidRPr="001C32D0" w:rsidRDefault="00252CF9" w:rsidP="003672D0">
            <w:pPr>
              <w:rPr>
                <w:rFonts w:ascii="Times New Roman" w:hAnsi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55F522DC" w14:textId="77777777" w:rsidR="0062131A" w:rsidRDefault="0062131A" w:rsidP="003672D0">
      <w:pPr>
        <w:rPr>
          <w:rFonts w:ascii="Times New Roman" w:hAnsi="Times New Roman"/>
          <w:b/>
          <w:noProof/>
          <w:color w:val="808080" w:themeColor="background1" w:themeShade="80"/>
          <w:sz w:val="36"/>
        </w:rPr>
      </w:pPr>
    </w:p>
    <w:p w14:paraId="5205512F" w14:textId="77777777" w:rsidR="00252CF9" w:rsidRPr="001C32D0" w:rsidRDefault="00252CF9" w:rsidP="003672D0">
      <w:pPr>
        <w:rPr>
          <w:rFonts w:ascii="Times New Roman" w:hAnsi="Times New Roman"/>
          <w:b/>
          <w:noProof/>
          <w:color w:val="808080" w:themeColor="background1" w:themeShade="80"/>
          <w:sz w:val="36"/>
        </w:rPr>
      </w:pPr>
    </w:p>
    <w:p w14:paraId="55F522DD" w14:textId="6808ECAE" w:rsidR="0062131A" w:rsidRPr="00A626FF" w:rsidRDefault="00AB19CC" w:rsidP="00A626FF">
      <w:pPr>
        <w:spacing w:line="276" w:lineRule="auto"/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</w:pPr>
      <w:r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F522E6" wp14:editId="7D2BC58E">
                <wp:simplePos x="0" y="0"/>
                <wp:positionH relativeFrom="column">
                  <wp:posOffset>3782410</wp:posOffset>
                </wp:positionH>
                <wp:positionV relativeFrom="paragraph">
                  <wp:posOffset>303683</wp:posOffset>
                </wp:positionV>
                <wp:extent cx="1593631" cy="1997690"/>
                <wp:effectExtent l="38100" t="38100" r="102235" b="603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631" cy="1997690"/>
                          <a:chOff x="4049889" y="222401"/>
                          <a:chExt cx="1708755" cy="1568299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>
                            <a:off x="4087989" y="596900"/>
                            <a:ext cx="0" cy="11938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ound Single Corner Rectangle 24"/>
                        <wps:cNvSpPr/>
                        <wps:spPr>
                          <a:xfrm>
                            <a:off x="4049889" y="222401"/>
                            <a:ext cx="1708755" cy="631218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52309" w14:textId="77777777" w:rsidR="0062131A" w:rsidRPr="001C32D0" w:rsidRDefault="0062131A" w:rsidP="002F23D3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MILESTONE 3</w:t>
                              </w:r>
                            </w:p>
                            <w:p w14:paraId="55F5230A" w14:textId="77777777" w:rsidR="0062131A" w:rsidRPr="001C32D0" w:rsidRDefault="0062131A" w:rsidP="002F23D3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F522E6" id="Group 6" o:spid="_x0000_s1026" style="position:absolute;margin-left:297.85pt;margin-top:23.9pt;width:125.5pt;height:157.3pt;z-index:251664384;mso-width-relative:margin;mso-height-relative:margin" coordorigin="40498,2224" coordsize="17087,15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">
                <v:line id="Straight Connector 23" o:spid="_x0000_s1027" style="position:absolute;visibility:visible;mso-wrap-style:square" from="40879,5969" to="40879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" strokecolor="#8496b0 [1951]" strokeweight="2.25pt">
                  <v:stroke endarrow="oval"/>
                </v:line>
                <v:shape id="Round Single Corner Rectangle 24" o:spid="_x0000_s1028" style="position:absolute;left:40498;top:2224;width:17088;height:6312;visibility:visible;mso-wrap-style:square;v-text-anchor:top" coordsize="1708755,6312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" adj="-11796480,,5400" path="m,l1648638,v33202,,60117,26915,60117,60117l1708755,631218,,631218,,xe" fillcolor="#acb9ca [1311]" stroked="f" strokeweight="2pt">
                  <v:stroke joinstyle="miter"/>
                  <v:shadow on="t" color="black" opacity="26214f" origin="-.5,-.5" offset=".74836mm,.74836mm"/>
                  <v:formulas/>
                  <v:path arrowok="t" o:connecttype="custom" o:connectlocs="0,0;1648638,0;1708755,60117;1708755,631218;0,631218;0,0" o:connectangles="0,0,0,0,0,0" textboxrect="0,0,1708755,631218"/>
                  <v:textbox>
                    <w:txbxContent>
                      <w:p w14:paraId="55F52309" w14:textId="77777777" w:rsidR="0062131A" w:rsidRPr="001C32D0" w:rsidRDefault="0062131A" w:rsidP="002F23D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</w:rPr>
                          <w:t>MILESTONE 3</w:t>
                        </w:r>
                      </w:p>
                      <w:p w14:paraId="55F5230A" w14:textId="77777777" w:rsidR="0062131A" w:rsidRPr="001C32D0" w:rsidRDefault="0062131A" w:rsidP="002F23D3">
                        <w:pPr>
                          <w:rPr>
                            <w:rFonts w:ascii="Times New Roman" w:hAnsi="Times New Roman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F522E4" wp14:editId="1F7B8896">
                <wp:simplePos x="0" y="0"/>
                <wp:positionH relativeFrom="column">
                  <wp:posOffset>1803838</wp:posOffset>
                </wp:positionH>
                <wp:positionV relativeFrom="paragraph">
                  <wp:posOffset>374628</wp:posOffset>
                </wp:positionV>
                <wp:extent cx="1397635" cy="1926940"/>
                <wp:effectExtent l="38100" t="38100" r="88265" b="7366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635" cy="1926940"/>
                          <a:chOff x="1928989" y="278078"/>
                          <a:chExt cx="1498600" cy="1512622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1967089" y="800100"/>
                            <a:ext cx="0" cy="990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ound Single Corner Rectangle 26"/>
                        <wps:cNvSpPr/>
                        <wps:spPr>
                          <a:xfrm>
                            <a:off x="1928989" y="278078"/>
                            <a:ext cx="1498600" cy="1055052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52306" w14:textId="77777777" w:rsidR="0062131A" w:rsidRPr="001C32D0" w:rsidRDefault="0062131A" w:rsidP="002F23D3">
                              <w:pPr>
                                <w:rPr>
                                  <w:rFonts w:ascii="Times New Roman" w:eastAsia="Century Gothic" w:hAnsi="Times New Roman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MILESTONE 2</w:t>
                              </w:r>
                            </w:p>
                            <w:p w14:paraId="55F52307" w14:textId="77777777" w:rsidR="0062131A" w:rsidRPr="001C32D0" w:rsidRDefault="0062131A" w:rsidP="002F23D3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55F52308" w14:textId="77777777" w:rsidR="0062131A" w:rsidRPr="001C32D0" w:rsidRDefault="0062131A" w:rsidP="002F23D3">
                              <w:pPr>
                                <w:rPr>
                                  <w:rFonts w:ascii="Times New Roman" w:hAnsi="Times New Roman"/>
                                  <w:lang w:val="en-CA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  <w:lang w:val="en-CA"/>
                                </w:rPr>
                                <w:t>BA Analysis Document Maintained</w:t>
                              </w:r>
                              <w:r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  <w:lang w:val="en-CA"/>
                                </w:rPr>
                                <w:t xml:space="preserve"> includes Project Charter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F522E4" id="Group 5" o:spid="_x0000_s1029" style="position:absolute;margin-left:142.05pt;margin-top:29.5pt;width:110.05pt;height:151.75pt;z-index:251662336;mso-height-relative:margin" coordorigin="19289,2780" coordsize="14986,15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">
                <v:line id="Straight Connector 25" o:spid="_x0000_s1030" style="position:absolute;visibility:visible;mso-wrap-style:square" from="19670,8001" to="19670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" strokecolor="#8496b0 [1951]" strokeweight="2.25pt">
                  <v:stroke endarrow="oval"/>
                </v:line>
                <v:shape id="Round Single Corner Rectangle 26" o:spid="_x0000_s1031" style="position:absolute;left:19289;top:2780;width:14986;height:10551;visibility:visible;mso-wrap-style:square;v-text-anchor:top" coordsize="1498600,10550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" adj="-11796480,,5400" path="m,l1398117,v55495,,100483,44988,100483,100483l1498600,1055052,,1055052,,xe" fillcolor="#d5dce4 [671]" stroked="f" strokeweight="2pt">
                  <v:stroke joinstyle="miter"/>
                  <v:shadow on="t" color="black" opacity="26214f" origin="-.5,-.5" offset=".74836mm,.74836mm"/>
                  <v:formulas/>
                  <v:path arrowok="t" o:connecttype="custom" o:connectlocs="0,0;1398117,0;1498600,100483;1498600,1055052;0,1055052;0,0" o:connectangles="0,0,0,0,0,0" textboxrect="0,0,1498600,1055052"/>
                  <v:textbox>
                    <w:txbxContent>
                      <w:p w14:paraId="55F52306" w14:textId="77777777" w:rsidR="0062131A" w:rsidRPr="001C32D0" w:rsidRDefault="0062131A" w:rsidP="002F23D3">
                        <w:pPr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MILESTONE 2</w:t>
                        </w:r>
                      </w:p>
                      <w:p w14:paraId="55F52307" w14:textId="77777777" w:rsidR="0062131A" w:rsidRPr="001C32D0" w:rsidRDefault="0062131A" w:rsidP="002F23D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14:paraId="55F52308" w14:textId="77777777" w:rsidR="0062131A" w:rsidRPr="001C32D0" w:rsidRDefault="0062131A" w:rsidP="002F23D3">
                        <w:pPr>
                          <w:rPr>
                            <w:rFonts w:ascii="Times New Roman" w:hAnsi="Times New Roman"/>
                            <w:lang w:val="en-CA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  <w:lang w:val="en-CA"/>
                          </w:rPr>
                          <w:t>BA Analysis Document Maintained</w:t>
                        </w:r>
                        <w:r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  <w:lang w:val="en-CA"/>
                          </w:rPr>
                          <w:t xml:space="preserve"> includes Project Charter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2131A" w:rsidRPr="001C32D0"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  <w:t xml:space="preserve">OVERALL </w:t>
      </w:r>
      <w:r w:rsidR="0062131A" w:rsidRPr="001C32D0"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  <w:t>PROJECT PROGRESS TIMELI</w:t>
      </w:r>
      <w:r w:rsidR="0062131A"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5F522DE" wp14:editId="55F522DF">
                <wp:simplePos x="0" y="0"/>
                <wp:positionH relativeFrom="column">
                  <wp:posOffset>300704</wp:posOffset>
                </wp:positionH>
                <wp:positionV relativeFrom="paragraph">
                  <wp:posOffset>2152835</wp:posOffset>
                </wp:positionV>
                <wp:extent cx="2113023" cy="3389650"/>
                <wp:effectExtent l="25400" t="63500" r="84455" b="9017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023" cy="3389650"/>
                          <a:chOff x="-100874" y="0"/>
                          <a:chExt cx="2113023" cy="3389650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965379" y="0"/>
                            <a:ext cx="0" cy="2002179"/>
                          </a:xfrm>
                          <a:prstGeom prst="line">
                            <a:avLst/>
                          </a:prstGeom>
                          <a:ln w="28575">
                            <a:gradFill rotWithShape="0">
                              <a:gsLst>
                                <a:gs pos="0">
                                  <a:srgbClr val="FF0000"/>
                                </a:gs>
                                <a:gs pos="53000">
                                  <a:srgbClr val="C00000"/>
                                </a:gs>
                              </a:gsLst>
                              <a:lin ang="5400000" scaled="1"/>
                            </a:gradFill>
                            <a:headEnd type="diamond" w="lg" len="lg"/>
                            <a:tailEnd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ound Single Corner Rectangle 64"/>
                        <wps:cNvSpPr/>
                        <wps:spPr>
                          <a:xfrm>
                            <a:off x="-100874" y="1713407"/>
                            <a:ext cx="2113023" cy="1676243"/>
                          </a:xfrm>
                          <a:prstGeom prst="trapezoid">
                            <a:avLst>
                              <a:gd name="adj" fmla="val 16023"/>
                            </a:avLst>
                          </a:prstGeom>
                          <a:gradFill rotWithShape="1">
                            <a:gsLst>
                              <a:gs pos="0">
                                <a:schemeClr val="accent4"/>
                              </a:gs>
                              <a:gs pos="7600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52300" w14:textId="77777777" w:rsidR="0062131A" w:rsidRPr="001C32D0" w:rsidRDefault="0062131A" w:rsidP="00A91DEA">
                              <w:pPr>
                                <w:ind w:left="90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ROADBLOCK 1</w:t>
                              </w:r>
                            </w:p>
                            <w:p w14:paraId="55F52301" w14:textId="77777777" w:rsidR="0062131A" w:rsidRPr="001C32D0" w:rsidRDefault="0062131A" w:rsidP="00A91DEA">
                              <w:pPr>
                                <w:ind w:left="90"/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  <w:p w14:paraId="55F52302" w14:textId="77777777" w:rsidR="0062131A" w:rsidRPr="001C32D0" w:rsidRDefault="0062131A" w:rsidP="00A91DEA">
                              <w:pPr>
                                <w:ind w:left="90"/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identifying the Stakeholders for the Project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2" o:spid="_x0000_s1025" style="height:266.9pt;margin-left:23.7pt;margin-top:169.5pt;mso-width-relative:margin;position:absolute;width:166.4pt;z-index:251673600" coordorigin="-1008,0" coordsize="21130,33896">
                <v:line id="Straight Connector 10" o:spid="_x0000_s1026" style="mso-wrap-style:square;position:absolute;visibility:visible" from="9653,0" to="9653,20021" o:connectortype="straight" strokeweight="2.25pt">
                  <v:stroke startarrow="diamond" startarrowwidth="wide" startarrowlength="long" endarrowwidth="narrow" endarrowlength="short"/>
                </v:line>
                <v:shape id="Round Single Corner Rectangle 64" o:spid="_x0000_s1027" style="height:16762;left:-1008;mso-wrap-style:square;position:absolute;top:17134;v-text-anchor:top;visibility:visible;width:21129" coordsize="2113023,1676243" o:spt="100" adj="-11796480,,5400" path="m,1676243l268584,,1844439,l2113023,1676243l,1676243xe" fillcolor="#ffc000" stroked="f" strokeweight="2pt">
                  <v:fill color2="#fff2cc" rotate="t" colors="0 #ffc000;49807f #fff2cc" focusposition="1,1" focussize="" focus="100%" type="gradientRadial"/>
                  <v:stroke joinstyle="miter"/>
                  <v:shadow on="t" color="black" opacity="26214f" origin="-0.5,-0.5" offset="2.12pt,2.12pt"/>
                  <v:formulas/>
                  <v:path arrowok="t" o:connecttype="custom" o:connectlocs="0,1676243;268584,0;1844439,0;2113023,1676243;0,1676243" o:connectangles="0,0,0,0,0" textboxrect="0,0,2113023,1676243"/>
                  <v:textbox>
                    <w:txbxContent>
                      <w:p w:rsidR="00A91DEA" w:rsidRPr="001C32D0" w:rsidP="00A91DEA">
                        <w:pPr>
                          <w:ind w:left="90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ROADBLOCK 1</w:t>
                        </w:r>
                      </w:p>
                      <w:p w:rsidR="00CB3FDA" w:rsidRPr="001C32D0" w:rsidP="00A91DEA">
                        <w:pPr>
                          <w:ind w:left="90"/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  <w:p w:rsidR="002F23D3" w:rsidRPr="001C32D0" w:rsidP="00A91DEA">
                        <w:pPr>
                          <w:ind w:left="90"/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</w:rPr>
                          <w:t>identifying the Stakeholders for the Project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2131A"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F522E0" wp14:editId="55F522E1">
                <wp:simplePos x="0" y="0"/>
                <wp:positionH relativeFrom="column">
                  <wp:posOffset>98592</wp:posOffset>
                </wp:positionH>
                <wp:positionV relativeFrom="paragraph">
                  <wp:posOffset>1919870</wp:posOffset>
                </wp:positionV>
                <wp:extent cx="8626846" cy="465623"/>
                <wp:effectExtent l="38100" t="0" r="47625" b="1714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6846" cy="465623"/>
                          <a:chOff x="98778" y="1555750"/>
                          <a:chExt cx="9372600" cy="381000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98778" y="1746250"/>
                            <a:ext cx="93726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diamond"/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299907" y="1555750"/>
                            <a:ext cx="8983751" cy="381000"/>
                            <a:chOff x="299907" y="1555750"/>
                            <a:chExt cx="8983751" cy="381000"/>
                          </a:xfrm>
                        </wpg:grpSpPr>
                        <wps:wsp>
                          <wps:cNvPr id="31" name="Straight Connector 31"/>
                          <wps:cNvCnPr/>
                          <wps:spPr>
                            <a:xfrm>
                              <a:off x="29990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749094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1198282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1647469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209665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254584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2995032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344422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389340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434259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4791782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524097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569015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613934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6588533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703772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7486908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793609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8385283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883447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9283658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8" style="height:36.65pt;margin-left:7.75pt;margin-top:151.15pt;position:absolute;width:679.3pt;z-index:251659264" coordorigin="987,15557" coordsize="93726,3810">
                <v:line id="Straight Connector 29" o:spid="_x0000_s1029" style="mso-wrap-style:square;position:absolute;visibility:visible" from="987,17462" to="94713,17462" o:connectortype="straight" strokecolor="#7f7f7f" strokeweight="2.25pt">
                  <v:stroke startarrow="diamond" endarrow="diamond"/>
                </v:line>
                <v:group id="Group 30" o:spid="_x0000_s1030" style="height:3810;left:2999;position:absolute;top:15557;width:89837" coordorigin="2999,15557" coordsize="89837,3810">
                  <v:line id="Straight Connector 31" o:spid="_x0000_s1031" style="mso-wrap-style:square;position:absolute;visibility:visible" from="2999,15557" to="2999,19367" o:connectortype="straight" strokeweight="1.5pt"/>
                  <v:line id="Straight Connector 32" o:spid="_x0000_s1032" style="mso-wrap-style:square;position:absolute;visibility:visible" from="7490,15557" to="7490,19367" o:connectortype="straight" strokeweight="1.5pt"/>
                  <v:line id="Straight Connector 33" o:spid="_x0000_s1033" style="mso-wrap-style:square;position:absolute;visibility:visible" from="11982,15557" to="11982,19367" o:connectortype="straight" strokeweight="1.5pt"/>
                  <v:line id="Straight Connector 34" o:spid="_x0000_s1034" style="mso-wrap-style:square;position:absolute;visibility:visible" from="16474,15557" to="16474,19367" o:connectortype="straight" strokeweight="1.5pt"/>
                  <v:line id="Straight Connector 35" o:spid="_x0000_s1035" style="mso-wrap-style:square;position:absolute;visibility:visible" from="20966,15557" to="20966,19367" o:connectortype="straight" strokeweight="1.5pt"/>
                  <v:line id="Straight Connector 36" o:spid="_x0000_s1036" style="mso-wrap-style:square;position:absolute;visibility:visible" from="25458,15557" to="25458,19367" o:connectortype="straight" strokeweight="1.5pt"/>
                  <v:line id="Straight Connector 37" o:spid="_x0000_s1037" style="mso-wrap-style:square;position:absolute;visibility:visible" from="29950,15557" to="29950,19367" o:connectortype="straight" strokeweight="1.5pt"/>
                  <v:line id="Straight Connector 38" o:spid="_x0000_s1038" style="mso-wrap-style:square;position:absolute;visibility:visible" from="34442,15557" to="34442,19367" o:connectortype="straight" strokeweight="1.5pt"/>
                  <v:line id="Straight Connector 39" o:spid="_x0000_s1039" style="mso-wrap-style:square;position:absolute;visibility:visible" from="38934,15557" to="38934,19367" o:connectortype="straight" strokeweight="1.5pt"/>
                  <v:line id="Straight Connector 40" o:spid="_x0000_s1040" style="mso-wrap-style:square;position:absolute;visibility:visible" from="43425,15557" to="43425,19367" o:connectortype="straight" strokeweight="1.5pt"/>
                  <v:line id="Straight Connector 41" o:spid="_x0000_s1041" style="mso-wrap-style:square;position:absolute;visibility:visible" from="47917,15557" to="47917,19367" o:connectortype="straight" strokeweight="1.5pt"/>
                  <v:line id="Straight Connector 42" o:spid="_x0000_s1042" style="mso-wrap-style:square;position:absolute;visibility:visible" from="52409,15557" to="52409,19367" o:connectortype="straight" strokeweight="1.5pt"/>
                  <v:line id="Straight Connector 43" o:spid="_x0000_s1043" style="mso-wrap-style:square;position:absolute;visibility:visible" from="56901,15557" to="56901,19367" o:connectortype="straight" strokeweight="1.5pt"/>
                  <v:line id="Straight Connector 44" o:spid="_x0000_s1044" style="mso-wrap-style:square;position:absolute;visibility:visible" from="61393,15557" to="61393,19367" o:connectortype="straight" strokeweight="1.5pt"/>
                  <v:line id="Straight Connector 45" o:spid="_x0000_s1045" style="mso-wrap-style:square;position:absolute;visibility:visible" from="65885,15557" to="65885,19367" o:connectortype="straight" strokeweight="1.5pt"/>
                  <v:line id="Straight Connector 46" o:spid="_x0000_s1046" style="mso-wrap-style:square;position:absolute;visibility:visible" from="70377,15557" to="70377,19367" o:connectortype="straight" strokeweight="1.5pt"/>
                  <v:line id="Straight Connector 47" o:spid="_x0000_s1047" style="mso-wrap-style:square;position:absolute;visibility:visible" from="74869,15557" to="74869,19367" o:connectortype="straight" strokeweight="1.5pt"/>
                  <v:line id="Straight Connector 48" o:spid="_x0000_s1048" style="mso-wrap-style:square;position:absolute;visibility:visible" from="79360,15557" to="79360,19367" o:connectortype="straight" strokeweight="1.5pt"/>
                  <v:line id="Straight Connector 49" o:spid="_x0000_s1049" style="mso-wrap-style:square;position:absolute;visibility:visible" from="83852,15557" to="83852,19367" o:connectortype="straight" strokeweight="1.5pt"/>
                  <v:line id="Straight Connector 50" o:spid="_x0000_s1050" style="mso-wrap-style:square;position:absolute;visibility:visible" from="88344,15557" to="88344,19367" o:connectortype="straight" strokeweight="1.5pt"/>
                  <v:line id="Straight Connector 51" o:spid="_x0000_s1051" style="mso-wrap-style:square;position:absolute;visibility:visible" from="92836,15557" to="92836,19367" o:connectortype="straight" strokeweight="1.5pt"/>
                </v:group>
              </v:group>
            </w:pict>
          </mc:Fallback>
        </mc:AlternateContent>
      </w:r>
      <w:r w:rsidR="0062131A"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F522E2" wp14:editId="21CC1186">
                <wp:simplePos x="0" y="0"/>
                <wp:positionH relativeFrom="column">
                  <wp:posOffset>169528</wp:posOffset>
                </wp:positionH>
                <wp:positionV relativeFrom="paragraph">
                  <wp:posOffset>499720</wp:posOffset>
                </wp:positionV>
                <wp:extent cx="1398094" cy="1800409"/>
                <wp:effectExtent l="25400" t="25400" r="88265" b="41275"/>
                <wp:wrapNone/>
                <wp:docPr id="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094" cy="1800409"/>
                          <a:chOff x="174978" y="393700"/>
                          <a:chExt cx="1498600" cy="1473200"/>
                        </a:xfrm>
                      </wpg:grpSpPr>
                      <wps:wsp>
                        <wps:cNvPr id="27" name="Straight Connector 27"/>
                        <wps:cNvCnPr/>
                        <wps:spPr>
                          <a:xfrm>
                            <a:off x="213078" y="1193800"/>
                            <a:ext cx="0" cy="673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ound Single Corner Rectangle 28"/>
                        <wps:cNvSpPr/>
                        <wps:spPr>
                          <a:xfrm>
                            <a:off x="174978" y="393700"/>
                            <a:ext cx="1498600" cy="8890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rgbClr val="EAEEF3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52303" w14:textId="77777777" w:rsidR="0062131A" w:rsidRPr="001C32D0" w:rsidRDefault="0062131A" w:rsidP="002F23D3">
                              <w:pPr>
                                <w:rPr>
                                  <w:rFonts w:ascii="Times New Roman" w:eastAsia="Century Gothic" w:hAnsi="Times New Roman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MILESTONE 1</w:t>
                              </w:r>
                            </w:p>
                            <w:p w14:paraId="55F52304" w14:textId="77777777" w:rsidR="0062131A" w:rsidRPr="001C32D0" w:rsidRDefault="0062131A" w:rsidP="002F23D3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55F52305" w14:textId="77777777" w:rsidR="0062131A" w:rsidRPr="001C32D0" w:rsidRDefault="0062131A" w:rsidP="002F23D3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Project Initiated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F522E2" id="Group 3" o:spid="_x0000_s1035" style="position:absolute;margin-left:13.35pt;margin-top:39.35pt;width:110.1pt;height:141.75pt;z-index:251660288" coordorigin="1749,3937" coordsize="14986,14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">
                <v:line id="Straight Connector 27" o:spid="_x0000_s1036" style="position:absolute;visibility:visible;mso-wrap-style:square" from="2130,11938" to="213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" strokecolor="#8496b0 [1951]" strokeweight="2.25pt">
                  <v:stroke endarrow="oval"/>
                </v:line>
                <v:shape id="Round Single Corner Rectangle 28" o:spid="_x0000_s1037" style="position:absolute;left:1749;top:3937;width:14986;height:8890;visibility:visible;mso-wrap-style:square;v-text-anchor:top" coordsize="1498600,889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" adj="-11796480,,5400" path="m,l1413932,v46761,,84668,37907,84668,84668l1498600,889000,,889000,,xe" fillcolor="#eaeef3" stroked="f" strokeweight="2pt">
                  <v:stroke joinstyle="miter"/>
                  <v:shadow on="t" color="black" opacity="26214f" origin="-.5,-.5" offset=".74836mm,.74836mm"/>
                  <v:formulas/>
                  <v:path arrowok="t" o:connecttype="custom" o:connectlocs="0,0;1413932,0;1498600,84668;1498600,889000;0,889000;0,0" o:connectangles="0,0,0,0,0,0" textboxrect="0,0,1498600,889000"/>
                  <v:textbox>
                    <w:txbxContent>
                      <w:p w14:paraId="55F52303" w14:textId="77777777" w:rsidR="0062131A" w:rsidRPr="001C32D0" w:rsidRDefault="0062131A" w:rsidP="002F23D3">
                        <w:pPr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MILESTONE 1</w:t>
                        </w:r>
                      </w:p>
                      <w:p w14:paraId="55F52304" w14:textId="77777777" w:rsidR="0062131A" w:rsidRPr="001C32D0" w:rsidRDefault="0062131A" w:rsidP="002F23D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14:paraId="55F52305" w14:textId="77777777" w:rsidR="0062131A" w:rsidRPr="001C32D0" w:rsidRDefault="0062131A" w:rsidP="002F23D3">
                        <w:pPr>
                          <w:rPr>
                            <w:rFonts w:ascii="Times New Roman" w:hAnsi="Times New Roman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</w:rPr>
                          <w:t>Project Initiated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2131A"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5F522E8" wp14:editId="55F522E9">
                <wp:simplePos x="0" y="0"/>
                <wp:positionH relativeFrom="column">
                  <wp:posOffset>4329736</wp:posOffset>
                </wp:positionH>
                <wp:positionV relativeFrom="paragraph">
                  <wp:posOffset>1260237</wp:posOffset>
                </wp:positionV>
                <wp:extent cx="2369651" cy="1039891"/>
                <wp:effectExtent l="25400" t="25400" r="94615" b="400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651" cy="1039891"/>
                          <a:chOff x="4634089" y="1016000"/>
                          <a:chExt cx="2540000" cy="85090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5954889" y="1485900"/>
                            <a:ext cx="0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ound Single Corner Rectangle 22"/>
                        <wps:cNvSpPr/>
                        <wps:spPr>
                          <a:xfrm>
                            <a:off x="4634089" y="1016000"/>
                            <a:ext cx="2540000" cy="4826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rgbClr val="EAEEF3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5230B" w14:textId="77777777" w:rsidR="0062131A" w:rsidRPr="001C32D0" w:rsidRDefault="0062131A" w:rsidP="002F23D3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MILESTONE 4</w:t>
                              </w:r>
                            </w:p>
                            <w:p w14:paraId="55F5230C" w14:textId="77777777" w:rsidR="0062131A" w:rsidRPr="001C32D0" w:rsidRDefault="0062131A" w:rsidP="002F23D3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61" style="height:81.9pt;margin-left:340.9pt;margin-top:99.25pt;position:absolute;width:186.6pt;z-index:251667456" coordorigin="46340,10160" coordsize="25400,8509">
                <v:line id="Straight Connector 21" o:spid="_x0000_s1062" style="mso-wrap-style:square;position:absolute;visibility:visible" from="59548,14859" to="59548,18669" o:connectortype="straight" strokecolor="#8496b0" strokeweight="2.25pt">
                  <v:stroke endarrow="oval"/>
                </v:line>
                <v:shape id="Round Single Corner Rectangle 22" o:spid="_x0000_s1063" style="height:4826;left:46340;mso-wrap-style:square;position:absolute;top:10160;v-text-anchor:top;visibility:visible;width:25400" coordsize="2540000,482600" o:spt="100" adj="-11796480,,5400" path="m,l2494037,c2519422,,2540000,20578,2540000,45963l2540000,482600,,482600,,xe" fillcolor="#eaeef3" stroked="f" strokeweight="2pt">
                  <v:stroke joinstyle="miter"/>
                  <v:shadow on="t" color="black" opacity="26214f" origin="-0.5,-0.5" offset="2.12pt,2.12pt"/>
                  <v:formulas/>
                  <v:path arrowok="t" o:connecttype="custom" o:connectlocs="0,0;2494037,0;2540000,45963;2540000,482600;0,482600;0,0" o:connectangles="0,0,0,0,0,0" textboxrect="0,0,2540000,482600"/>
                  <v:textbox>
                    <w:txbxContent>
                      <w:p w:rsidR="002F23D3" w:rsidRPr="001C32D0" w:rsidP="002F23D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</w:rPr>
                          <w:t>MILESTONE 4</w:t>
                        </w:r>
                      </w:p>
                      <w:p w:rsidR="002F23D3" w:rsidRPr="001C32D0" w:rsidP="002F23D3">
                        <w:pPr>
                          <w:rPr>
                            <w:rFonts w:ascii="Times New Roman" w:hAnsi="Times New Roman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2131A"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5F522EA" wp14:editId="55F522EB">
                <wp:simplePos x="0" y="0"/>
                <wp:positionH relativeFrom="column">
                  <wp:posOffset>7078531</wp:posOffset>
                </wp:positionH>
                <wp:positionV relativeFrom="paragraph">
                  <wp:posOffset>18576</wp:posOffset>
                </wp:positionV>
                <wp:extent cx="1398094" cy="2281552"/>
                <wp:effectExtent l="25400" t="25400" r="88265" b="4318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094" cy="2281552"/>
                          <a:chOff x="7580489" y="0"/>
                          <a:chExt cx="1498600" cy="179070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7618589" y="800100"/>
                            <a:ext cx="0" cy="990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ound Single Corner Rectangle 20"/>
                        <wps:cNvSpPr/>
                        <wps:spPr>
                          <a:xfrm>
                            <a:off x="7580489" y="0"/>
                            <a:ext cx="1498600" cy="13335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5230D" w14:textId="77777777" w:rsidR="0062131A" w:rsidRPr="001C32D0" w:rsidRDefault="0062131A" w:rsidP="002F23D3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MILESTONE 5</w:t>
                              </w:r>
                            </w:p>
                            <w:p w14:paraId="55F5230E" w14:textId="77777777" w:rsidR="0062131A" w:rsidRPr="001C32D0" w:rsidRDefault="0062131A" w:rsidP="002F23D3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64" style="height:179.65pt;margin-left:557.35pt;margin-top:1.45pt;position:absolute;width:110.1pt;z-index:251669504" coordorigin="75804,0" coordsize="14986,17907">
                <v:line id="Straight Connector 19" o:spid="_x0000_s1065" style="mso-wrap-style:square;position:absolute;visibility:visible" from="76185,8001" to="76185,17907" o:connectortype="straight" strokecolor="#44546a" strokeweight="2.25pt">
                  <v:stroke endarrow="oval"/>
                </v:line>
                <v:shape id="Round Single Corner Rectangle 20" o:spid="_x0000_s1066" style="height:13335;left:75804;mso-wrap-style:square;position:absolute;v-text-anchor:top;visibility:visible;width:14986" coordsize="1498600,1333500" o:spt="100" adj="-11796480,,5400" path="m,l1371597,c1441739,,1498600,56861,1498600,127003l1498600,1333500,,1333500,,xe" fillcolor="#d5dce4" stroked="f" strokeweight="2pt">
                  <v:stroke joinstyle="miter"/>
                  <v:shadow on="t" color="black" opacity="26214f" origin="-0.5,-0.5" offset="2.12pt,2.12pt"/>
                  <v:formulas/>
                  <v:path arrowok="t" o:connecttype="custom" o:connectlocs="0,0;1371597,0;1498600,127003;1498600,1333500;0,1333500;0,0" o:connectangles="0,0,0,0,0,0" textboxrect="0,0,1498600,1333500"/>
                  <v:textbox>
                    <w:txbxContent>
                      <w:p w:rsidR="002F23D3" w:rsidRPr="001C32D0" w:rsidP="002F23D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</w:rPr>
                          <w:t>MILESTONE 5</w:t>
                        </w:r>
                      </w:p>
                      <w:p w:rsidR="002F23D3" w:rsidRPr="001C32D0" w:rsidP="002F23D3">
                        <w:pPr>
                          <w:rPr>
                            <w:rFonts w:ascii="Times New Roman" w:hAnsi="Times New Roman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2131A"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5F522EC" wp14:editId="55F522ED">
                <wp:simplePos x="0" y="0"/>
                <wp:positionH relativeFrom="column">
                  <wp:posOffset>2521605</wp:posOffset>
                </wp:positionH>
                <wp:positionV relativeFrom="paragraph">
                  <wp:posOffset>2160437</wp:posOffset>
                </wp:positionV>
                <wp:extent cx="1233612" cy="1645205"/>
                <wp:effectExtent l="25400" t="63500" r="87630" b="952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3612" cy="1645205"/>
                          <a:chOff x="2106789" y="1752596"/>
                          <a:chExt cx="1322294" cy="1877896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2215411" y="1752596"/>
                            <a:ext cx="0" cy="990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D050">
                                <a:alpha val="90000"/>
                              </a:srgbClr>
                            </a:solidFill>
                            <a:headEnd type="diamond" w="lg" len="lg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ound Single Corner Rectangle 59"/>
                        <wps:cNvSpPr/>
                        <wps:spPr>
                          <a:xfrm>
                            <a:off x="2106789" y="2394359"/>
                            <a:ext cx="1322294" cy="1236133"/>
                          </a:xfrm>
                          <a:prstGeom prst="foldedCorner">
                            <a:avLst/>
                          </a:prstGeom>
                          <a:gradFill rotWithShape="1">
                            <a:gsLst>
                              <a:gs pos="8000">
                                <a:srgbClr val="00B050"/>
                              </a:gs>
                              <a:gs pos="54000">
                                <a:srgbClr val="92D050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5230F" w14:textId="77777777" w:rsidR="0062131A" w:rsidRPr="001C32D0" w:rsidRDefault="0062131A" w:rsidP="002F23D3">
                              <w:pPr>
                                <w:rPr>
                                  <w:rFonts w:ascii="Times New Roman" w:eastAsia="Century Gothic" w:hAnsi="Times New Roman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CURRENT TIMELINE POSITION</w:t>
                              </w:r>
                            </w:p>
                            <w:p w14:paraId="55F52310" w14:textId="77777777" w:rsidR="0062131A" w:rsidRPr="001C32D0" w:rsidRDefault="0062131A" w:rsidP="002F23D3">
                              <w:pPr>
                                <w:rPr>
                                  <w:rFonts w:ascii="Times New Roman" w:hAnsi="Times New Roman"/>
                                  <w:color w:val="000000" w:themeColor="text1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B050"/>
                                        </w14:gs>
                                        <w14:gs w14:pos="76000">
                                          <w14:srgbClr w14:val="92D050"/>
                                        </w14:gs>
                                      </w14:gsLst>
                                      <w14:path w14:path="circle">
                                        <w14:fillToRect w14:l="100000" w14:t="100000" w14:r="0" w14:b="0"/>
                                      </w14:path>
                                    </w14:gradFill>
                                  </w14:textFill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21/09/2023</w:t>
                              </w:r>
                            </w:p>
                          </w:txbxContent>
                        </wps:txbx>
                        <wps:bodyPr lIns="91440" tIns="45720" rIns="9144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67" style="height:129.55pt;margin-left:198.55pt;margin-top:170.1pt;position:absolute;width:97.15pt;z-index:251671552" coordorigin="21067,17525" coordsize="13222,18778">
                <v:line id="Straight Connector 17" o:spid="_x0000_s1068" style="mso-wrap-style:square;position:absolute;visibility:visible" from="22154,17525" to="22154,27431" o:connectortype="straight" strokecolor="#92d050" strokeweight="2.25pt">
                  <v:stroke startarrow="diamond" startarrowwidth="wide" startarrowlength="long" endarrow="oval" opacity="59110f"/>
                </v:lin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ound Single Corner Rectangle 59" o:spid="_x0000_s1069" type="#_x0000_t65" style="height:12361;left:21067;mso-wrap-style:square;position:absolute;top:23943;v-text-anchor:middle;visibility:visible;width:13223" adj="18000" fillcolor="#00b050" stroked="f" strokeweight="2pt">
                  <v:fill color2="#92d050" rotate="t" colors="0 #00b050;5243f #00b050" focusposition="1,1" focussize="" focus="100%" type="gradientRadial"/>
                  <v:shadow on="t" color="black" opacity="26214f" origin="-0.5,-0.5" offset="2.12pt,2.12pt"/>
                  <v:textbox inset=",,,0">
                    <w:txbxContent>
                      <w:p w:rsidR="001C32D0" w:rsidRPr="001C32D0" w:rsidP="002F23D3">
                        <w:pPr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CURRENT TIMELINE POSITION</w:t>
                        </w:r>
                      </w:p>
                      <w:p w:rsidR="002F23D3" w:rsidRPr="001C32D0" w:rsidP="002F23D3">
                        <w:pPr>
                          <w:rPr>
                            <w:rFonts w:ascii="Times New Roman" w:hAnsi="Times New Roman"/>
                            <w:color w:val="000000" w:themeColor="text1"/>
                            <w14:textFill>
                              <w14:gradFill rotWithShape="0">
                                <w14:gsLst>
                                  <w14:gs w14:pos="0">
                                    <w14:srgbClr w14:val="00B050"/>
                                  </w14:gs>
                                  <w14:gs w14:pos="76000">
                                    <w14:srgbClr w14:val="92D050"/>
                                  </w14:gs>
                                </w14:gsLst>
                                <w14:path w14:path="circle">
                                  <w14:fillToRect w14:l="100000" w14:t="100000"/>
                                </w14:path>
                              </w14:gradFill>
                            </w14:textFill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21</w:t>
                        </w:r>
                        <w:r w:rsidRPr="001C32D0"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/0</w:t>
                        </w:r>
                        <w:r w:rsidRPr="001C32D0"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9</w:t>
                        </w:r>
                        <w:r w:rsidRPr="001C32D0"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/</w:t>
                        </w:r>
                        <w:r w:rsidRPr="001C32D0"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2023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2131A"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5F522EE" wp14:editId="55F522EF">
                <wp:simplePos x="0" y="0"/>
                <wp:positionH relativeFrom="column">
                  <wp:posOffset>5568772</wp:posOffset>
                </wp:positionH>
                <wp:positionV relativeFrom="paragraph">
                  <wp:posOffset>2160442</wp:posOffset>
                </wp:positionV>
                <wp:extent cx="2156988" cy="3074253"/>
                <wp:effectExtent l="25400" t="63500" r="78740" b="8826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6988" cy="3074253"/>
                          <a:chOff x="5962197" y="1752600"/>
                          <a:chExt cx="2312049" cy="2515534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7148689" y="1752600"/>
                            <a:ext cx="0" cy="1638300"/>
                          </a:xfrm>
                          <a:prstGeom prst="line">
                            <a:avLst/>
                          </a:prstGeom>
                          <a:ln w="28575">
                            <a:gradFill rotWithShape="0">
                              <a:gsLst>
                                <a:gs pos="0">
                                  <a:srgbClr val="FF0000"/>
                                </a:gs>
                                <a:gs pos="53000">
                                  <a:srgbClr val="C00000"/>
                                </a:gs>
                              </a:gsLst>
                              <a:lin ang="5400000" scaled="1"/>
                            </a:gradFill>
                            <a:headEnd type="diamond" w="lg" len="lg"/>
                            <a:tailEnd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ound Single Corner Rectangle 64"/>
                        <wps:cNvSpPr/>
                        <wps:spPr>
                          <a:xfrm>
                            <a:off x="5962197" y="2693334"/>
                            <a:ext cx="2312049" cy="1574800"/>
                          </a:xfrm>
                          <a:prstGeom prst="trapezoid">
                            <a:avLst>
                              <a:gd name="adj" fmla="val 15376"/>
                            </a:avLst>
                          </a:prstGeom>
                          <a:gradFill rotWithShape="0">
                            <a:gsLst>
                              <a:gs pos="0">
                                <a:schemeClr val="accent4"/>
                              </a:gs>
                              <a:gs pos="7600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52311" w14:textId="77777777" w:rsidR="0062131A" w:rsidRPr="001C32D0" w:rsidRDefault="0062131A" w:rsidP="00A91DEA">
                              <w:pPr>
                                <w:ind w:left="180"/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ROADBLOCK 2</w:t>
                              </w:r>
                            </w:p>
                            <w:p w14:paraId="55F52312" w14:textId="77777777" w:rsidR="0062131A" w:rsidRPr="001C32D0" w:rsidRDefault="0062131A" w:rsidP="00A91DEA">
                              <w:pPr>
                                <w:ind w:left="180"/>
                                <w:rPr>
                                  <w:rFonts w:ascii="Times New Roman" w:hAnsi="Times New Roman"/>
                                  <w:color w:val="000000" w:themeColor="text1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76000">
                                          <w14:schemeClr w14:val="accent4">
                                            <w14:lumMod w14:val="20000"/>
                                            <w14:lumOff w14:val="80000"/>
                                          </w14:schemeClr>
                                        </w14:gs>
                                      </w14:gsLst>
                                      <w14:path w14:path="circle">
                                        <w14:fillToRect w14:l="100000" w14:t="100000" w14:r="0" w14:b="0"/>
                                      </w14:path>
                                    </w14:gradFill>
                                  </w14:textFill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70" style="height:242.05pt;margin-left:438.5pt;margin-top:170.1pt;position:absolute;width:169.85pt;z-index:251675648" coordorigin="59621,17526" coordsize="23120,25155">
                <v:line id="Straight Connector 15" o:spid="_x0000_s1071" style="mso-wrap-style:square;position:absolute;visibility:visible" from="71486,17526" to="71486,33909" o:connectortype="straight" strokeweight="2.25pt">
                  <v:stroke startarrow="diamond" startarrowwidth="wide" startarrowlength="long" endarrowwidth="narrow" endarrowlength="short"/>
                </v:line>
                <v:shape id="Round Single Corner Rectangle 64" o:spid="_x0000_s1072" style="height:15748;left:59621;mso-wrap-style:square;position:absolute;top:26933;v-text-anchor:top;visibility:visible;width:23121" coordsize="2312049,1574800" o:spt="100" adj="-11796480,,5400" path="m,1574800l242141,,2069908,l2312049,1574800l,1574800xe" fillcolor="#ffc000" stroked="f" strokeweight="2pt">
                  <v:fill color2="#fff2cc" colors="0 #ffc000;49807f #fff2cc" focusposition="1,1" focussize="" focus="100%" type="gradientRadial"/>
                  <v:stroke joinstyle="miter"/>
                  <v:shadow on="t" color="black" opacity="26214f" origin="-0.5,-0.5" offset="2.12pt,2.12pt"/>
                  <v:formulas/>
                  <v:path arrowok="t" o:connecttype="custom" o:connectlocs="0,1574800;242141,0;2069908,0;2312049,1574800;0,1574800" o:connectangles="0,0,0,0,0" textboxrect="0,0,2312049,1574800"/>
                  <v:textbox>
                    <w:txbxContent>
                      <w:p w:rsidR="002F23D3" w:rsidRPr="001C32D0" w:rsidP="00A91DEA">
                        <w:pPr>
                          <w:ind w:left="180"/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</w:rPr>
                          <w:t>ROADBLOCK 2</w:t>
                        </w:r>
                      </w:p>
                      <w:p w:rsidR="002F23D3" w:rsidRPr="001C32D0" w:rsidP="00A91DEA">
                        <w:pPr>
                          <w:ind w:left="180"/>
                          <w:rPr>
                            <w:rFonts w:ascii="Times New Roman" w:hAnsi="Times New Roman"/>
                            <w:color w:val="000000" w:themeColor="text1"/>
                            <w14:textFill>
                              <w14:gradFill rotWithShape="0">
                                <w14:gsLst>
                                  <w14:gs w14:pos="0"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76000"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gs>
                                </w14:gsLst>
                                <w14:path w14:path="circle">
                                  <w14:fillToRect w14:l="100000" w14:t="100000"/>
                                </w14:path>
                              </w14:gradFill>
                            </w14:textFill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2131A"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F522F0" wp14:editId="55F522F1">
                <wp:simplePos x="0" y="0"/>
                <wp:positionH relativeFrom="column">
                  <wp:posOffset>6439</wp:posOffset>
                </wp:positionH>
                <wp:positionV relativeFrom="paragraph">
                  <wp:posOffset>2641585</wp:posOffset>
                </wp:positionV>
                <wp:extent cx="1384929" cy="822601"/>
                <wp:effectExtent l="0" t="0" r="0" b="0"/>
                <wp:wrapNone/>
                <wp:docPr id="1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29" cy="8226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52313" w14:textId="77777777" w:rsidR="0062131A" w:rsidRPr="001C32D0" w:rsidRDefault="0062131A" w:rsidP="002F23D3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C32D0">
                              <w:rPr>
                                <w:rFonts w:ascii="Times New Roman" w:eastAsia="Century Gothic" w:hAnsi="Times New Roman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PROJECT START DATE</w:t>
                            </w:r>
                          </w:p>
                          <w:p w14:paraId="55F52314" w14:textId="77777777" w:rsidR="0062131A" w:rsidRPr="001C32D0" w:rsidRDefault="0062131A" w:rsidP="002F23D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1C32D0">
                              <w:rPr>
                                <w:rFonts w:ascii="Times New Roman" w:eastAsia="Century Gothic" w:hAnsi="Times New Roman"/>
                                <w:b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11/09/2023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2" o:spid="_x0000_s1073" type="#_x0000_t202" style="height:64.75pt;margin-left:0.5pt;margin-top:208pt;mso-wrap-distance-bottom:0;mso-wrap-distance-left:9pt;mso-wrap-distance-right:9pt;mso-wrap-distance-top:0;mso-wrap-style:square;position:absolute;v-text-anchor:top;visibility:visible;width:109.05pt;z-index:251677696" filled="f" stroked="f">
                <v:textbox>
                  <w:txbxContent>
                    <w:p w:rsidR="002F23D3" w:rsidRPr="001C32D0" w:rsidP="002F23D3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C32D0">
                        <w:rPr>
                          <w:rFonts w:ascii="Times New Roman" w:eastAsia="Century Gothic" w:hAnsi="Times New Roman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PROJECT START DATE</w:t>
                      </w:r>
                    </w:p>
                    <w:p w:rsidR="002F23D3" w:rsidRPr="001C32D0" w:rsidP="002F23D3">
                      <w:pPr>
                        <w:rPr>
                          <w:rFonts w:ascii="Times New Roman" w:hAnsi="Times New Roman"/>
                        </w:rPr>
                      </w:pPr>
                      <w:r w:rsidRPr="001C32D0">
                        <w:rPr>
                          <w:rFonts w:ascii="Times New Roman" w:eastAsia="Century Gothic" w:hAnsi="Times New Roman"/>
                          <w:b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11</w:t>
                      </w:r>
                      <w:r w:rsidRPr="001C32D0">
                        <w:rPr>
                          <w:rFonts w:ascii="Times New Roman" w:eastAsia="Century Gothic" w:hAnsi="Times New Roman"/>
                          <w:b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/</w:t>
                      </w:r>
                      <w:r w:rsidRPr="001C32D0">
                        <w:rPr>
                          <w:rFonts w:ascii="Times New Roman" w:eastAsia="Century Gothic" w:hAnsi="Times New Roman"/>
                          <w:b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09</w:t>
                      </w:r>
                      <w:r w:rsidRPr="001C32D0">
                        <w:rPr>
                          <w:rFonts w:ascii="Times New Roman" w:eastAsia="Century Gothic" w:hAnsi="Times New Roman"/>
                          <w:b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/</w:t>
                      </w:r>
                      <w:r w:rsidRPr="001C32D0">
                        <w:rPr>
                          <w:rFonts w:ascii="Times New Roman" w:eastAsia="Century Gothic" w:hAnsi="Times New Roman"/>
                          <w:b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62131A"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F522F2" wp14:editId="55F522F3">
                <wp:simplePos x="0" y="0"/>
                <wp:positionH relativeFrom="column">
                  <wp:posOffset>7798158</wp:posOffset>
                </wp:positionH>
                <wp:positionV relativeFrom="paragraph">
                  <wp:posOffset>2641510</wp:posOffset>
                </wp:positionV>
                <wp:extent cx="985886" cy="822601"/>
                <wp:effectExtent l="0" t="0" r="0" b="0"/>
                <wp:wrapNone/>
                <wp:docPr id="1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886" cy="8226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52315" w14:textId="77777777" w:rsidR="0062131A" w:rsidRPr="001C32D0" w:rsidRDefault="0062131A" w:rsidP="002F23D3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C32D0">
                              <w:rPr>
                                <w:rFonts w:ascii="Times New Roman" w:eastAsia="Century Gothic" w:hAnsi="Times New Roman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PROJECT END DATE</w:t>
                            </w:r>
                          </w:p>
                          <w:p w14:paraId="55F52316" w14:textId="77777777" w:rsidR="0062131A" w:rsidRPr="001C32D0" w:rsidRDefault="0062131A" w:rsidP="002F23D3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 w:rsidRPr="001C32D0">
                              <w:rPr>
                                <w:rFonts w:ascii="Times New Roman" w:eastAsia="Century Gothic" w:hAnsi="Times New Roman"/>
                                <w:b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00/00/0000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TextBox 33" o:spid="_x0000_s1074" type="#_x0000_t202" style="height:64.75pt;margin-left:614.05pt;margin-top:208pt;mso-wrap-distance-bottom:0;mso-wrap-distance-left:9pt;mso-wrap-distance-right:9pt;mso-wrap-distance-top:0;mso-wrap-style:square;position:absolute;v-text-anchor:top;visibility:visible;width:77.65pt;z-index:251679744" filled="f" stroked="f">
                <v:textbox>
                  <w:txbxContent>
                    <w:p w:rsidR="002F23D3" w:rsidRPr="001C32D0" w:rsidP="002F23D3">
                      <w:pPr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C32D0">
                        <w:rPr>
                          <w:rFonts w:ascii="Times New Roman" w:eastAsia="Century Gothic" w:hAnsi="Times New Roman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PROJECT END DATE</w:t>
                      </w:r>
                    </w:p>
                    <w:p w:rsidR="002F23D3" w:rsidRPr="001C32D0" w:rsidP="002F23D3">
                      <w:pPr>
                        <w:jc w:val="right"/>
                        <w:rPr>
                          <w:rFonts w:ascii="Times New Roman" w:hAnsi="Times New Roman"/>
                        </w:rPr>
                      </w:pPr>
                      <w:r w:rsidRPr="001C32D0">
                        <w:rPr>
                          <w:rFonts w:ascii="Times New Roman" w:eastAsia="Century Gothic" w:hAnsi="Times New Roman"/>
                          <w:b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00/00/0000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  <w:t>NE</w:t>
      </w:r>
    </w:p>
    <w:sectPr w:rsidR="002F23D3" w:rsidRPr="00A626FF" w:rsidSect="00EB6FD8">
      <w:pgSz w:w="15840" w:h="12240" w:orient="landscape"/>
      <w:pgMar w:top="720" w:right="531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522FF" w14:textId="77777777" w:rsidR="0062131A" w:rsidRDefault="0062131A">
      <w:r>
        <w:separator/>
      </w:r>
    </w:p>
  </w:endnote>
  <w:endnote w:type="continuationSeparator" w:id="0">
    <w:p w14:paraId="55F52301" w14:textId="77777777" w:rsidR="0062131A" w:rsidRDefault="0062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8433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F522F6" w14:textId="77777777" w:rsidR="0062131A" w:rsidRDefault="0062131A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5F522F7" w14:textId="77777777" w:rsidR="0062131A" w:rsidRDefault="0062131A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522F8" w14:textId="77777777" w:rsidR="0062131A" w:rsidRDefault="0062131A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522FA" w14:textId="77777777" w:rsidR="0062131A" w:rsidRDefault="00621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522FB" w14:textId="77777777" w:rsidR="0062131A" w:rsidRDefault="0062131A">
      <w:r>
        <w:separator/>
      </w:r>
    </w:p>
  </w:footnote>
  <w:footnote w:type="continuationSeparator" w:id="0">
    <w:p w14:paraId="55F522FD" w14:textId="77777777" w:rsidR="0062131A" w:rsidRDefault="00621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522F4" w14:textId="77777777" w:rsidR="0062131A" w:rsidRDefault="0062131A">
    <w:pPr>
      <w:pStyle w:val="Header"/>
    </w:pPr>
    <w:r>
      <w:rPr>
        <w:noProof/>
      </w:rPr>
      <w:pict w14:anchorId="55F522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margin-left:0;margin-top:0;width:688.8pt;height:72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Fanta5tic Solutio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522F5" w14:textId="77777777" w:rsidR="0062131A" w:rsidRPr="003158CC" w:rsidRDefault="0062131A">
    <w:pPr>
      <w:pStyle w:val="Header"/>
      <w:rPr>
        <w:rFonts w:ascii="Times New Roman" w:hAnsi="Times New Roman"/>
        <w:b/>
        <w:bCs/>
        <w:color w:val="4472C4" w:themeColor="accent1"/>
        <w:sz w:val="32"/>
        <w:szCs w:val="32"/>
        <w:lang w:val="en-CA"/>
      </w:rPr>
    </w:pPr>
    <w:r>
      <w:rPr>
        <w:noProof/>
      </w:rPr>
      <w:pict w14:anchorId="55F522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688.8pt;height:72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Fanta5tic Solutions"/>
          <w10:wrap anchorx="margin" anchory="margin"/>
        </v:shape>
      </w:pict>
    </w:r>
    <w:r w:rsidRPr="003158CC">
      <w:rPr>
        <w:rFonts w:ascii="Times New Roman" w:hAnsi="Times New Roman"/>
        <w:b/>
        <w:bCs/>
        <w:color w:val="4472C4" w:themeColor="accent1"/>
        <w:sz w:val="32"/>
        <w:szCs w:val="32"/>
        <w:lang w:val="en-CA"/>
      </w:rPr>
      <w:t>FANTA</w:t>
    </w:r>
    <w:r w:rsidRPr="003158CC">
      <w:rPr>
        <w:rFonts w:ascii="Times New Roman" w:hAnsi="Times New Roman"/>
        <w:b/>
        <w:bCs/>
        <w:color w:val="4472C4" w:themeColor="accent1"/>
        <w:sz w:val="32"/>
        <w:szCs w:val="32"/>
        <w:lang w:val="en-CA"/>
      </w:rPr>
      <w:t>5TIC SOLUTIONS</w:t>
    </w:r>
    <w:r>
      <w:rPr>
        <w:rFonts w:ascii="Times New Roman" w:hAnsi="Times New Roman"/>
        <w:b/>
        <w:bCs/>
        <w:color w:val="4472C4" w:themeColor="accent1"/>
        <w:sz w:val="32"/>
        <w:szCs w:val="32"/>
        <w:lang w:val="en-CA"/>
      </w:rPr>
      <w:t xml:space="preserve">                                                    </w:t>
    </w:r>
    <w:r>
      <w:rPr>
        <w:rFonts w:ascii="Times New Roman" w:hAnsi="Times New Roman"/>
        <w:b/>
        <w:bCs/>
        <w:noProof/>
        <w:color w:val="4472C4" w:themeColor="accent1"/>
        <w:sz w:val="32"/>
        <w:szCs w:val="32"/>
        <w:lang w:val="en-CA"/>
      </w:rPr>
      <w:t xml:space="preserve"> </w:t>
    </w:r>
    <w:r>
      <w:rPr>
        <w:rFonts w:ascii="Times New Roman" w:hAnsi="Times New Roman"/>
        <w:b/>
        <w:bCs/>
        <w:noProof/>
        <w:color w:val="4472C4" w:themeColor="accent1"/>
        <w:sz w:val="32"/>
        <w:szCs w:val="32"/>
        <w:lang w:val="en-CA"/>
      </w:rPr>
      <w:t xml:space="preserve">          </w:t>
    </w:r>
    <w:r>
      <w:rPr>
        <w:rFonts w:ascii="Times New Roman" w:hAnsi="Times New Roman"/>
        <w:b/>
        <w:bCs/>
        <w:noProof/>
        <w:color w:val="4472C4" w:themeColor="accent1"/>
        <w:sz w:val="32"/>
        <w:szCs w:val="32"/>
        <w:lang w:val="en-CA"/>
      </w:rPr>
      <w:drawing>
        <wp:inline distT="0" distB="0" distL="0" distR="0" wp14:anchorId="55F522FD" wp14:editId="55F522FE">
          <wp:extent cx="1212963" cy="590245"/>
          <wp:effectExtent l="0" t="0" r="6350" b="635"/>
          <wp:docPr id="467894466" name="Picture 1" descr="A logo with text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894466" name="Picture 1" descr="A logo with text on i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1350" cy="6040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522F9" w14:textId="77777777" w:rsidR="0062131A" w:rsidRDefault="0062131A">
    <w:pPr>
      <w:pStyle w:val="Header"/>
    </w:pPr>
    <w:r>
      <w:rPr>
        <w:noProof/>
      </w:rPr>
      <w:pict w14:anchorId="55F522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1" type="#_x0000_t136" style="position:absolute;margin-left:0;margin-top:0;width:688.8pt;height:72.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Fanta5tic Solutio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982086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D0BCF8" w:tentative="1">
      <w:start w:val="1"/>
      <w:numFmt w:val="lowerLetter"/>
      <w:lvlText w:val="%2."/>
      <w:lvlJc w:val="left"/>
      <w:pPr>
        <w:ind w:left="1440" w:hanging="360"/>
      </w:pPr>
    </w:lvl>
    <w:lvl w:ilvl="2" w:tplc="F60EFD20" w:tentative="1">
      <w:start w:val="1"/>
      <w:numFmt w:val="lowerRoman"/>
      <w:lvlText w:val="%3."/>
      <w:lvlJc w:val="right"/>
      <w:pPr>
        <w:ind w:left="2160" w:hanging="180"/>
      </w:pPr>
    </w:lvl>
    <w:lvl w:ilvl="3" w:tplc="41687E4C" w:tentative="1">
      <w:start w:val="1"/>
      <w:numFmt w:val="decimal"/>
      <w:lvlText w:val="%4."/>
      <w:lvlJc w:val="left"/>
      <w:pPr>
        <w:ind w:left="2880" w:hanging="360"/>
      </w:pPr>
    </w:lvl>
    <w:lvl w:ilvl="4" w:tplc="966E9DAA" w:tentative="1">
      <w:start w:val="1"/>
      <w:numFmt w:val="lowerLetter"/>
      <w:lvlText w:val="%5."/>
      <w:lvlJc w:val="left"/>
      <w:pPr>
        <w:ind w:left="3600" w:hanging="360"/>
      </w:pPr>
    </w:lvl>
    <w:lvl w:ilvl="5" w:tplc="FDFA2184" w:tentative="1">
      <w:start w:val="1"/>
      <w:numFmt w:val="lowerRoman"/>
      <w:lvlText w:val="%6."/>
      <w:lvlJc w:val="right"/>
      <w:pPr>
        <w:ind w:left="4320" w:hanging="180"/>
      </w:pPr>
    </w:lvl>
    <w:lvl w:ilvl="6" w:tplc="453EAD3C" w:tentative="1">
      <w:start w:val="1"/>
      <w:numFmt w:val="decimal"/>
      <w:lvlText w:val="%7."/>
      <w:lvlJc w:val="left"/>
      <w:pPr>
        <w:ind w:left="5040" w:hanging="360"/>
      </w:pPr>
    </w:lvl>
    <w:lvl w:ilvl="7" w:tplc="55064600" w:tentative="1">
      <w:start w:val="1"/>
      <w:numFmt w:val="lowerLetter"/>
      <w:lvlText w:val="%8."/>
      <w:lvlJc w:val="left"/>
      <w:pPr>
        <w:ind w:left="5760" w:hanging="360"/>
      </w:pPr>
    </w:lvl>
    <w:lvl w:ilvl="8" w:tplc="BE0C48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E58810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E0468D64" w:tentative="1">
      <w:start w:val="1"/>
      <w:numFmt w:val="lowerLetter"/>
      <w:lvlText w:val="%2."/>
      <w:lvlJc w:val="left"/>
      <w:pPr>
        <w:ind w:left="1440" w:hanging="360"/>
      </w:pPr>
    </w:lvl>
    <w:lvl w:ilvl="2" w:tplc="CC7898EA" w:tentative="1">
      <w:start w:val="1"/>
      <w:numFmt w:val="lowerRoman"/>
      <w:lvlText w:val="%3."/>
      <w:lvlJc w:val="right"/>
      <w:pPr>
        <w:ind w:left="2160" w:hanging="180"/>
      </w:pPr>
    </w:lvl>
    <w:lvl w:ilvl="3" w:tplc="BF0005DC" w:tentative="1">
      <w:start w:val="1"/>
      <w:numFmt w:val="decimal"/>
      <w:lvlText w:val="%4."/>
      <w:lvlJc w:val="left"/>
      <w:pPr>
        <w:ind w:left="2880" w:hanging="360"/>
      </w:pPr>
    </w:lvl>
    <w:lvl w:ilvl="4" w:tplc="1068C376" w:tentative="1">
      <w:start w:val="1"/>
      <w:numFmt w:val="lowerLetter"/>
      <w:lvlText w:val="%5."/>
      <w:lvlJc w:val="left"/>
      <w:pPr>
        <w:ind w:left="3600" w:hanging="360"/>
      </w:pPr>
    </w:lvl>
    <w:lvl w:ilvl="5" w:tplc="260E6DA8" w:tentative="1">
      <w:start w:val="1"/>
      <w:numFmt w:val="lowerRoman"/>
      <w:lvlText w:val="%6."/>
      <w:lvlJc w:val="right"/>
      <w:pPr>
        <w:ind w:left="4320" w:hanging="180"/>
      </w:pPr>
    </w:lvl>
    <w:lvl w:ilvl="6" w:tplc="249E4068" w:tentative="1">
      <w:start w:val="1"/>
      <w:numFmt w:val="decimal"/>
      <w:lvlText w:val="%7."/>
      <w:lvlJc w:val="left"/>
      <w:pPr>
        <w:ind w:left="5040" w:hanging="360"/>
      </w:pPr>
    </w:lvl>
    <w:lvl w:ilvl="7" w:tplc="317A73FE" w:tentative="1">
      <w:start w:val="1"/>
      <w:numFmt w:val="lowerLetter"/>
      <w:lvlText w:val="%8."/>
      <w:lvlJc w:val="left"/>
      <w:pPr>
        <w:ind w:left="5760" w:hanging="360"/>
      </w:pPr>
    </w:lvl>
    <w:lvl w:ilvl="8" w:tplc="3A4E45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52DE7D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4327B8A" w:tentative="1">
      <w:start w:val="1"/>
      <w:numFmt w:val="lowerLetter"/>
      <w:lvlText w:val="%2."/>
      <w:lvlJc w:val="left"/>
      <w:pPr>
        <w:ind w:left="1440" w:hanging="360"/>
      </w:pPr>
    </w:lvl>
    <w:lvl w:ilvl="2" w:tplc="C9540EE0" w:tentative="1">
      <w:start w:val="1"/>
      <w:numFmt w:val="lowerRoman"/>
      <w:lvlText w:val="%3."/>
      <w:lvlJc w:val="right"/>
      <w:pPr>
        <w:ind w:left="2160" w:hanging="180"/>
      </w:pPr>
    </w:lvl>
    <w:lvl w:ilvl="3" w:tplc="EC4CAC06" w:tentative="1">
      <w:start w:val="1"/>
      <w:numFmt w:val="decimal"/>
      <w:lvlText w:val="%4."/>
      <w:lvlJc w:val="left"/>
      <w:pPr>
        <w:ind w:left="2880" w:hanging="360"/>
      </w:pPr>
    </w:lvl>
    <w:lvl w:ilvl="4" w:tplc="E1C601E8" w:tentative="1">
      <w:start w:val="1"/>
      <w:numFmt w:val="lowerLetter"/>
      <w:lvlText w:val="%5."/>
      <w:lvlJc w:val="left"/>
      <w:pPr>
        <w:ind w:left="3600" w:hanging="360"/>
      </w:pPr>
    </w:lvl>
    <w:lvl w:ilvl="5" w:tplc="A04E71EE" w:tentative="1">
      <w:start w:val="1"/>
      <w:numFmt w:val="lowerRoman"/>
      <w:lvlText w:val="%6."/>
      <w:lvlJc w:val="right"/>
      <w:pPr>
        <w:ind w:left="4320" w:hanging="180"/>
      </w:pPr>
    </w:lvl>
    <w:lvl w:ilvl="6" w:tplc="4DCCF2EE" w:tentative="1">
      <w:start w:val="1"/>
      <w:numFmt w:val="decimal"/>
      <w:lvlText w:val="%7."/>
      <w:lvlJc w:val="left"/>
      <w:pPr>
        <w:ind w:left="5040" w:hanging="360"/>
      </w:pPr>
    </w:lvl>
    <w:lvl w:ilvl="7" w:tplc="55586DF0" w:tentative="1">
      <w:start w:val="1"/>
      <w:numFmt w:val="lowerLetter"/>
      <w:lvlText w:val="%8."/>
      <w:lvlJc w:val="left"/>
      <w:pPr>
        <w:ind w:left="5760" w:hanging="360"/>
      </w:pPr>
    </w:lvl>
    <w:lvl w:ilvl="8" w:tplc="15829F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F67452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356B7AC" w:tentative="1">
      <w:start w:val="1"/>
      <w:numFmt w:val="lowerLetter"/>
      <w:lvlText w:val="%2."/>
      <w:lvlJc w:val="left"/>
      <w:pPr>
        <w:ind w:left="1440" w:hanging="360"/>
      </w:pPr>
    </w:lvl>
    <w:lvl w:ilvl="2" w:tplc="DD382C88" w:tentative="1">
      <w:start w:val="1"/>
      <w:numFmt w:val="lowerRoman"/>
      <w:lvlText w:val="%3."/>
      <w:lvlJc w:val="right"/>
      <w:pPr>
        <w:ind w:left="2160" w:hanging="180"/>
      </w:pPr>
    </w:lvl>
    <w:lvl w:ilvl="3" w:tplc="CCB4BFB6" w:tentative="1">
      <w:start w:val="1"/>
      <w:numFmt w:val="decimal"/>
      <w:lvlText w:val="%4."/>
      <w:lvlJc w:val="left"/>
      <w:pPr>
        <w:ind w:left="2880" w:hanging="360"/>
      </w:pPr>
    </w:lvl>
    <w:lvl w:ilvl="4" w:tplc="2AEAB956" w:tentative="1">
      <w:start w:val="1"/>
      <w:numFmt w:val="lowerLetter"/>
      <w:lvlText w:val="%5."/>
      <w:lvlJc w:val="left"/>
      <w:pPr>
        <w:ind w:left="3600" w:hanging="360"/>
      </w:pPr>
    </w:lvl>
    <w:lvl w:ilvl="5" w:tplc="A370A934" w:tentative="1">
      <w:start w:val="1"/>
      <w:numFmt w:val="lowerRoman"/>
      <w:lvlText w:val="%6."/>
      <w:lvlJc w:val="right"/>
      <w:pPr>
        <w:ind w:left="4320" w:hanging="180"/>
      </w:pPr>
    </w:lvl>
    <w:lvl w:ilvl="6" w:tplc="B0D4321E" w:tentative="1">
      <w:start w:val="1"/>
      <w:numFmt w:val="decimal"/>
      <w:lvlText w:val="%7."/>
      <w:lvlJc w:val="left"/>
      <w:pPr>
        <w:ind w:left="5040" w:hanging="360"/>
      </w:pPr>
    </w:lvl>
    <w:lvl w:ilvl="7" w:tplc="28606D0E" w:tentative="1">
      <w:start w:val="1"/>
      <w:numFmt w:val="lowerLetter"/>
      <w:lvlText w:val="%8."/>
      <w:lvlJc w:val="left"/>
      <w:pPr>
        <w:ind w:left="5760" w:hanging="360"/>
      </w:pPr>
    </w:lvl>
    <w:lvl w:ilvl="8" w:tplc="5002EB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2E8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3C6E7CC" w:tentative="1">
      <w:start w:val="1"/>
      <w:numFmt w:val="lowerLetter"/>
      <w:lvlText w:val="%2."/>
      <w:lvlJc w:val="left"/>
      <w:pPr>
        <w:ind w:left="1440" w:hanging="360"/>
      </w:pPr>
    </w:lvl>
    <w:lvl w:ilvl="2" w:tplc="39943AEA" w:tentative="1">
      <w:start w:val="1"/>
      <w:numFmt w:val="lowerRoman"/>
      <w:lvlText w:val="%3."/>
      <w:lvlJc w:val="right"/>
      <w:pPr>
        <w:ind w:left="2160" w:hanging="180"/>
      </w:pPr>
    </w:lvl>
    <w:lvl w:ilvl="3" w:tplc="85882032" w:tentative="1">
      <w:start w:val="1"/>
      <w:numFmt w:val="decimal"/>
      <w:lvlText w:val="%4."/>
      <w:lvlJc w:val="left"/>
      <w:pPr>
        <w:ind w:left="2880" w:hanging="360"/>
      </w:pPr>
    </w:lvl>
    <w:lvl w:ilvl="4" w:tplc="9F1EB42C" w:tentative="1">
      <w:start w:val="1"/>
      <w:numFmt w:val="lowerLetter"/>
      <w:lvlText w:val="%5."/>
      <w:lvlJc w:val="left"/>
      <w:pPr>
        <w:ind w:left="3600" w:hanging="360"/>
      </w:pPr>
    </w:lvl>
    <w:lvl w:ilvl="5" w:tplc="751068E0" w:tentative="1">
      <w:start w:val="1"/>
      <w:numFmt w:val="lowerRoman"/>
      <w:lvlText w:val="%6."/>
      <w:lvlJc w:val="right"/>
      <w:pPr>
        <w:ind w:left="4320" w:hanging="180"/>
      </w:pPr>
    </w:lvl>
    <w:lvl w:ilvl="6" w:tplc="E1A62C8A" w:tentative="1">
      <w:start w:val="1"/>
      <w:numFmt w:val="decimal"/>
      <w:lvlText w:val="%7."/>
      <w:lvlJc w:val="left"/>
      <w:pPr>
        <w:ind w:left="5040" w:hanging="360"/>
      </w:pPr>
    </w:lvl>
    <w:lvl w:ilvl="7" w:tplc="03D4599A" w:tentative="1">
      <w:start w:val="1"/>
      <w:numFmt w:val="lowerLetter"/>
      <w:lvlText w:val="%8."/>
      <w:lvlJc w:val="left"/>
      <w:pPr>
        <w:ind w:left="5760" w:hanging="360"/>
      </w:pPr>
    </w:lvl>
    <w:lvl w:ilvl="8" w:tplc="E1CAA2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14E01ED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1946FBC" w:tentative="1">
      <w:start w:val="1"/>
      <w:numFmt w:val="lowerLetter"/>
      <w:lvlText w:val="%2."/>
      <w:lvlJc w:val="left"/>
      <w:pPr>
        <w:ind w:left="1440" w:hanging="360"/>
      </w:pPr>
    </w:lvl>
    <w:lvl w:ilvl="2" w:tplc="08CAA4C0" w:tentative="1">
      <w:start w:val="1"/>
      <w:numFmt w:val="lowerRoman"/>
      <w:lvlText w:val="%3."/>
      <w:lvlJc w:val="right"/>
      <w:pPr>
        <w:ind w:left="2160" w:hanging="180"/>
      </w:pPr>
    </w:lvl>
    <w:lvl w:ilvl="3" w:tplc="D2A24ECA" w:tentative="1">
      <w:start w:val="1"/>
      <w:numFmt w:val="decimal"/>
      <w:lvlText w:val="%4."/>
      <w:lvlJc w:val="left"/>
      <w:pPr>
        <w:ind w:left="2880" w:hanging="360"/>
      </w:pPr>
    </w:lvl>
    <w:lvl w:ilvl="4" w:tplc="F7C6FC9A" w:tentative="1">
      <w:start w:val="1"/>
      <w:numFmt w:val="lowerLetter"/>
      <w:lvlText w:val="%5."/>
      <w:lvlJc w:val="left"/>
      <w:pPr>
        <w:ind w:left="3600" w:hanging="360"/>
      </w:pPr>
    </w:lvl>
    <w:lvl w:ilvl="5" w:tplc="64BA8A82" w:tentative="1">
      <w:start w:val="1"/>
      <w:numFmt w:val="lowerRoman"/>
      <w:lvlText w:val="%6."/>
      <w:lvlJc w:val="right"/>
      <w:pPr>
        <w:ind w:left="4320" w:hanging="180"/>
      </w:pPr>
    </w:lvl>
    <w:lvl w:ilvl="6" w:tplc="21BA5EB0" w:tentative="1">
      <w:start w:val="1"/>
      <w:numFmt w:val="decimal"/>
      <w:lvlText w:val="%7."/>
      <w:lvlJc w:val="left"/>
      <w:pPr>
        <w:ind w:left="5040" w:hanging="360"/>
      </w:pPr>
    </w:lvl>
    <w:lvl w:ilvl="7" w:tplc="EF08C4A8" w:tentative="1">
      <w:start w:val="1"/>
      <w:numFmt w:val="lowerLetter"/>
      <w:lvlText w:val="%8."/>
      <w:lvlJc w:val="left"/>
      <w:pPr>
        <w:ind w:left="5760" w:hanging="360"/>
      </w:pPr>
    </w:lvl>
    <w:lvl w:ilvl="8" w:tplc="D7C09F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774CF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A486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927F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90FA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0FB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248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6C21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E12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36CC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6C92AE4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0F417E4" w:tentative="1">
      <w:start w:val="1"/>
      <w:numFmt w:val="lowerLetter"/>
      <w:lvlText w:val="%2."/>
      <w:lvlJc w:val="left"/>
      <w:pPr>
        <w:ind w:left="1440" w:hanging="360"/>
      </w:pPr>
    </w:lvl>
    <w:lvl w:ilvl="2" w:tplc="EF66B80C" w:tentative="1">
      <w:start w:val="1"/>
      <w:numFmt w:val="lowerRoman"/>
      <w:lvlText w:val="%3."/>
      <w:lvlJc w:val="right"/>
      <w:pPr>
        <w:ind w:left="2160" w:hanging="180"/>
      </w:pPr>
    </w:lvl>
    <w:lvl w:ilvl="3" w:tplc="3790E8E4" w:tentative="1">
      <w:start w:val="1"/>
      <w:numFmt w:val="decimal"/>
      <w:lvlText w:val="%4."/>
      <w:lvlJc w:val="left"/>
      <w:pPr>
        <w:ind w:left="2880" w:hanging="360"/>
      </w:pPr>
    </w:lvl>
    <w:lvl w:ilvl="4" w:tplc="25DEF9C0" w:tentative="1">
      <w:start w:val="1"/>
      <w:numFmt w:val="lowerLetter"/>
      <w:lvlText w:val="%5."/>
      <w:lvlJc w:val="left"/>
      <w:pPr>
        <w:ind w:left="3600" w:hanging="360"/>
      </w:pPr>
    </w:lvl>
    <w:lvl w:ilvl="5" w:tplc="DEA268BC" w:tentative="1">
      <w:start w:val="1"/>
      <w:numFmt w:val="lowerRoman"/>
      <w:lvlText w:val="%6."/>
      <w:lvlJc w:val="right"/>
      <w:pPr>
        <w:ind w:left="4320" w:hanging="180"/>
      </w:pPr>
    </w:lvl>
    <w:lvl w:ilvl="6" w:tplc="628ADEE4" w:tentative="1">
      <w:start w:val="1"/>
      <w:numFmt w:val="decimal"/>
      <w:lvlText w:val="%7."/>
      <w:lvlJc w:val="left"/>
      <w:pPr>
        <w:ind w:left="5040" w:hanging="360"/>
      </w:pPr>
    </w:lvl>
    <w:lvl w:ilvl="7" w:tplc="751AD5BA" w:tentative="1">
      <w:start w:val="1"/>
      <w:numFmt w:val="lowerLetter"/>
      <w:lvlText w:val="%8."/>
      <w:lvlJc w:val="left"/>
      <w:pPr>
        <w:ind w:left="5760" w:hanging="360"/>
      </w:pPr>
    </w:lvl>
    <w:lvl w:ilvl="8" w:tplc="CA5A81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53B0ECE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9DAFFE6" w:tentative="1">
      <w:start w:val="1"/>
      <w:numFmt w:val="lowerLetter"/>
      <w:lvlText w:val="%2."/>
      <w:lvlJc w:val="left"/>
      <w:pPr>
        <w:ind w:left="1440" w:hanging="360"/>
      </w:pPr>
    </w:lvl>
    <w:lvl w:ilvl="2" w:tplc="BC08169C" w:tentative="1">
      <w:start w:val="1"/>
      <w:numFmt w:val="lowerRoman"/>
      <w:lvlText w:val="%3."/>
      <w:lvlJc w:val="right"/>
      <w:pPr>
        <w:ind w:left="2160" w:hanging="180"/>
      </w:pPr>
    </w:lvl>
    <w:lvl w:ilvl="3" w:tplc="DEA88334" w:tentative="1">
      <w:start w:val="1"/>
      <w:numFmt w:val="decimal"/>
      <w:lvlText w:val="%4."/>
      <w:lvlJc w:val="left"/>
      <w:pPr>
        <w:ind w:left="2880" w:hanging="360"/>
      </w:pPr>
    </w:lvl>
    <w:lvl w:ilvl="4" w:tplc="F8321AAE" w:tentative="1">
      <w:start w:val="1"/>
      <w:numFmt w:val="lowerLetter"/>
      <w:lvlText w:val="%5."/>
      <w:lvlJc w:val="left"/>
      <w:pPr>
        <w:ind w:left="3600" w:hanging="360"/>
      </w:pPr>
    </w:lvl>
    <w:lvl w:ilvl="5" w:tplc="F07079CC" w:tentative="1">
      <w:start w:val="1"/>
      <w:numFmt w:val="lowerRoman"/>
      <w:lvlText w:val="%6."/>
      <w:lvlJc w:val="right"/>
      <w:pPr>
        <w:ind w:left="4320" w:hanging="180"/>
      </w:pPr>
    </w:lvl>
    <w:lvl w:ilvl="6" w:tplc="EFA2B574" w:tentative="1">
      <w:start w:val="1"/>
      <w:numFmt w:val="decimal"/>
      <w:lvlText w:val="%7."/>
      <w:lvlJc w:val="left"/>
      <w:pPr>
        <w:ind w:left="5040" w:hanging="360"/>
      </w:pPr>
    </w:lvl>
    <w:lvl w:ilvl="7" w:tplc="93383F0C" w:tentative="1">
      <w:start w:val="1"/>
      <w:numFmt w:val="lowerLetter"/>
      <w:lvlText w:val="%8."/>
      <w:lvlJc w:val="left"/>
      <w:pPr>
        <w:ind w:left="5760" w:hanging="360"/>
      </w:pPr>
    </w:lvl>
    <w:lvl w:ilvl="8" w:tplc="3B1024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171EFF"/>
    <w:multiLevelType w:val="hybridMultilevel"/>
    <w:tmpl w:val="89EA7D6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5E52F4"/>
    <w:multiLevelType w:val="hybridMultilevel"/>
    <w:tmpl w:val="D42C4E72"/>
    <w:lvl w:ilvl="0" w:tplc="1AB4B4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8B496B6" w:tentative="1">
      <w:start w:val="1"/>
      <w:numFmt w:val="lowerLetter"/>
      <w:lvlText w:val="%2."/>
      <w:lvlJc w:val="left"/>
      <w:pPr>
        <w:ind w:left="1440" w:hanging="360"/>
      </w:pPr>
    </w:lvl>
    <w:lvl w:ilvl="2" w:tplc="3E0A5818" w:tentative="1">
      <w:start w:val="1"/>
      <w:numFmt w:val="lowerRoman"/>
      <w:lvlText w:val="%3."/>
      <w:lvlJc w:val="right"/>
      <w:pPr>
        <w:ind w:left="2160" w:hanging="180"/>
      </w:pPr>
    </w:lvl>
    <w:lvl w:ilvl="3" w:tplc="F592A400" w:tentative="1">
      <w:start w:val="1"/>
      <w:numFmt w:val="decimal"/>
      <w:lvlText w:val="%4."/>
      <w:lvlJc w:val="left"/>
      <w:pPr>
        <w:ind w:left="2880" w:hanging="360"/>
      </w:pPr>
    </w:lvl>
    <w:lvl w:ilvl="4" w:tplc="0C209610" w:tentative="1">
      <w:start w:val="1"/>
      <w:numFmt w:val="lowerLetter"/>
      <w:lvlText w:val="%5."/>
      <w:lvlJc w:val="left"/>
      <w:pPr>
        <w:ind w:left="3600" w:hanging="360"/>
      </w:pPr>
    </w:lvl>
    <w:lvl w:ilvl="5" w:tplc="89D8AB7A" w:tentative="1">
      <w:start w:val="1"/>
      <w:numFmt w:val="lowerRoman"/>
      <w:lvlText w:val="%6."/>
      <w:lvlJc w:val="right"/>
      <w:pPr>
        <w:ind w:left="4320" w:hanging="180"/>
      </w:pPr>
    </w:lvl>
    <w:lvl w:ilvl="6" w:tplc="D200CA86" w:tentative="1">
      <w:start w:val="1"/>
      <w:numFmt w:val="decimal"/>
      <w:lvlText w:val="%7."/>
      <w:lvlJc w:val="left"/>
      <w:pPr>
        <w:ind w:left="5040" w:hanging="360"/>
      </w:pPr>
    </w:lvl>
    <w:lvl w:ilvl="7" w:tplc="F8BCFCA4" w:tentative="1">
      <w:start w:val="1"/>
      <w:numFmt w:val="lowerLetter"/>
      <w:lvlText w:val="%8."/>
      <w:lvlJc w:val="left"/>
      <w:pPr>
        <w:ind w:left="5760" w:hanging="360"/>
      </w:pPr>
    </w:lvl>
    <w:lvl w:ilvl="8" w:tplc="B9E662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86274"/>
    <w:multiLevelType w:val="hybridMultilevel"/>
    <w:tmpl w:val="9F82CCA2"/>
    <w:lvl w:ilvl="0" w:tplc="A72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E206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42A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83A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9000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7C24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896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80B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902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F0C6F"/>
    <w:multiLevelType w:val="hybridMultilevel"/>
    <w:tmpl w:val="72B6349C"/>
    <w:lvl w:ilvl="0" w:tplc="31BED5E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19C0454" w:tentative="1">
      <w:start w:val="1"/>
      <w:numFmt w:val="lowerLetter"/>
      <w:lvlText w:val="%2."/>
      <w:lvlJc w:val="left"/>
      <w:pPr>
        <w:ind w:left="1440" w:hanging="360"/>
      </w:pPr>
    </w:lvl>
    <w:lvl w:ilvl="2" w:tplc="4C4C8B0A" w:tentative="1">
      <w:start w:val="1"/>
      <w:numFmt w:val="lowerRoman"/>
      <w:lvlText w:val="%3."/>
      <w:lvlJc w:val="right"/>
      <w:pPr>
        <w:ind w:left="2160" w:hanging="180"/>
      </w:pPr>
    </w:lvl>
    <w:lvl w:ilvl="3" w:tplc="A46082EE" w:tentative="1">
      <w:start w:val="1"/>
      <w:numFmt w:val="decimal"/>
      <w:lvlText w:val="%4."/>
      <w:lvlJc w:val="left"/>
      <w:pPr>
        <w:ind w:left="2880" w:hanging="360"/>
      </w:pPr>
    </w:lvl>
    <w:lvl w:ilvl="4" w:tplc="50BCC838" w:tentative="1">
      <w:start w:val="1"/>
      <w:numFmt w:val="lowerLetter"/>
      <w:lvlText w:val="%5."/>
      <w:lvlJc w:val="left"/>
      <w:pPr>
        <w:ind w:left="3600" w:hanging="360"/>
      </w:pPr>
    </w:lvl>
    <w:lvl w:ilvl="5" w:tplc="86027698" w:tentative="1">
      <w:start w:val="1"/>
      <w:numFmt w:val="lowerRoman"/>
      <w:lvlText w:val="%6."/>
      <w:lvlJc w:val="right"/>
      <w:pPr>
        <w:ind w:left="4320" w:hanging="180"/>
      </w:pPr>
    </w:lvl>
    <w:lvl w:ilvl="6" w:tplc="0C1AC46E" w:tentative="1">
      <w:start w:val="1"/>
      <w:numFmt w:val="decimal"/>
      <w:lvlText w:val="%7."/>
      <w:lvlJc w:val="left"/>
      <w:pPr>
        <w:ind w:left="5040" w:hanging="360"/>
      </w:pPr>
    </w:lvl>
    <w:lvl w:ilvl="7" w:tplc="5A8E70B0" w:tentative="1">
      <w:start w:val="1"/>
      <w:numFmt w:val="lowerLetter"/>
      <w:lvlText w:val="%8."/>
      <w:lvlJc w:val="left"/>
      <w:pPr>
        <w:ind w:left="5760" w:hanging="360"/>
      </w:pPr>
    </w:lvl>
    <w:lvl w:ilvl="8" w:tplc="AC68A0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F7B24"/>
    <w:multiLevelType w:val="hybridMultilevel"/>
    <w:tmpl w:val="00807C8E"/>
    <w:lvl w:ilvl="0" w:tplc="ACDE2BB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5922EB7A" w:tentative="1">
      <w:start w:val="1"/>
      <w:numFmt w:val="lowerLetter"/>
      <w:lvlText w:val="%2."/>
      <w:lvlJc w:val="left"/>
      <w:pPr>
        <w:ind w:left="2520" w:hanging="360"/>
      </w:pPr>
    </w:lvl>
    <w:lvl w:ilvl="2" w:tplc="5F162B14" w:tentative="1">
      <w:start w:val="1"/>
      <w:numFmt w:val="lowerRoman"/>
      <w:lvlText w:val="%3."/>
      <w:lvlJc w:val="right"/>
      <w:pPr>
        <w:ind w:left="3240" w:hanging="180"/>
      </w:pPr>
    </w:lvl>
    <w:lvl w:ilvl="3" w:tplc="10E6C772" w:tentative="1">
      <w:start w:val="1"/>
      <w:numFmt w:val="decimal"/>
      <w:lvlText w:val="%4."/>
      <w:lvlJc w:val="left"/>
      <w:pPr>
        <w:ind w:left="3960" w:hanging="360"/>
      </w:pPr>
    </w:lvl>
    <w:lvl w:ilvl="4" w:tplc="E84E7AEE" w:tentative="1">
      <w:start w:val="1"/>
      <w:numFmt w:val="lowerLetter"/>
      <w:lvlText w:val="%5."/>
      <w:lvlJc w:val="left"/>
      <w:pPr>
        <w:ind w:left="4680" w:hanging="360"/>
      </w:pPr>
    </w:lvl>
    <w:lvl w:ilvl="5" w:tplc="97FC29EA" w:tentative="1">
      <w:start w:val="1"/>
      <w:numFmt w:val="lowerRoman"/>
      <w:lvlText w:val="%6."/>
      <w:lvlJc w:val="right"/>
      <w:pPr>
        <w:ind w:left="5400" w:hanging="180"/>
      </w:pPr>
    </w:lvl>
    <w:lvl w:ilvl="6" w:tplc="44EEC7B2" w:tentative="1">
      <w:start w:val="1"/>
      <w:numFmt w:val="decimal"/>
      <w:lvlText w:val="%7."/>
      <w:lvlJc w:val="left"/>
      <w:pPr>
        <w:ind w:left="6120" w:hanging="360"/>
      </w:pPr>
    </w:lvl>
    <w:lvl w:ilvl="7" w:tplc="8BC69950" w:tentative="1">
      <w:start w:val="1"/>
      <w:numFmt w:val="lowerLetter"/>
      <w:lvlText w:val="%8."/>
      <w:lvlJc w:val="left"/>
      <w:pPr>
        <w:ind w:left="6840" w:hanging="360"/>
      </w:pPr>
    </w:lvl>
    <w:lvl w:ilvl="8" w:tplc="37064AF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5DB2828"/>
    <w:multiLevelType w:val="hybridMultilevel"/>
    <w:tmpl w:val="7B3ACAC4"/>
    <w:lvl w:ilvl="0" w:tplc="3296F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CDF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0472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8CE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02B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EE18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660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892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34D3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5258A"/>
    <w:multiLevelType w:val="hybridMultilevel"/>
    <w:tmpl w:val="ADF8B0CC"/>
    <w:lvl w:ilvl="0" w:tplc="DFA42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2CEA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36EA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4E13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4C8F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8E3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74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A2F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FED6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06C10"/>
    <w:multiLevelType w:val="hybridMultilevel"/>
    <w:tmpl w:val="061CAB8A"/>
    <w:lvl w:ilvl="0" w:tplc="498E42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82692FA" w:tentative="1">
      <w:start w:val="1"/>
      <w:numFmt w:val="lowerLetter"/>
      <w:lvlText w:val="%2."/>
      <w:lvlJc w:val="left"/>
      <w:pPr>
        <w:ind w:left="1440" w:hanging="360"/>
      </w:pPr>
    </w:lvl>
    <w:lvl w:ilvl="2" w:tplc="1BDE5B6E" w:tentative="1">
      <w:start w:val="1"/>
      <w:numFmt w:val="lowerRoman"/>
      <w:lvlText w:val="%3."/>
      <w:lvlJc w:val="right"/>
      <w:pPr>
        <w:ind w:left="2160" w:hanging="180"/>
      </w:pPr>
    </w:lvl>
    <w:lvl w:ilvl="3" w:tplc="048CA834" w:tentative="1">
      <w:start w:val="1"/>
      <w:numFmt w:val="decimal"/>
      <w:lvlText w:val="%4."/>
      <w:lvlJc w:val="left"/>
      <w:pPr>
        <w:ind w:left="2880" w:hanging="360"/>
      </w:pPr>
    </w:lvl>
    <w:lvl w:ilvl="4" w:tplc="73CE05E6" w:tentative="1">
      <w:start w:val="1"/>
      <w:numFmt w:val="lowerLetter"/>
      <w:lvlText w:val="%5."/>
      <w:lvlJc w:val="left"/>
      <w:pPr>
        <w:ind w:left="3600" w:hanging="360"/>
      </w:pPr>
    </w:lvl>
    <w:lvl w:ilvl="5" w:tplc="B46ACFA8" w:tentative="1">
      <w:start w:val="1"/>
      <w:numFmt w:val="lowerRoman"/>
      <w:lvlText w:val="%6."/>
      <w:lvlJc w:val="right"/>
      <w:pPr>
        <w:ind w:left="4320" w:hanging="180"/>
      </w:pPr>
    </w:lvl>
    <w:lvl w:ilvl="6" w:tplc="1FE63F2A" w:tentative="1">
      <w:start w:val="1"/>
      <w:numFmt w:val="decimal"/>
      <w:lvlText w:val="%7."/>
      <w:lvlJc w:val="left"/>
      <w:pPr>
        <w:ind w:left="5040" w:hanging="360"/>
      </w:pPr>
    </w:lvl>
    <w:lvl w:ilvl="7" w:tplc="95DEC98E" w:tentative="1">
      <w:start w:val="1"/>
      <w:numFmt w:val="lowerLetter"/>
      <w:lvlText w:val="%8."/>
      <w:lvlJc w:val="left"/>
      <w:pPr>
        <w:ind w:left="5760" w:hanging="360"/>
      </w:pPr>
    </w:lvl>
    <w:lvl w:ilvl="8" w:tplc="051C62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D4009F"/>
    <w:multiLevelType w:val="hybridMultilevel"/>
    <w:tmpl w:val="957C655A"/>
    <w:lvl w:ilvl="0" w:tplc="B7A272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23C2E3C" w:tentative="1">
      <w:start w:val="1"/>
      <w:numFmt w:val="lowerLetter"/>
      <w:lvlText w:val="%2."/>
      <w:lvlJc w:val="left"/>
      <w:pPr>
        <w:ind w:left="1440" w:hanging="360"/>
      </w:pPr>
    </w:lvl>
    <w:lvl w:ilvl="2" w:tplc="3190B190" w:tentative="1">
      <w:start w:val="1"/>
      <w:numFmt w:val="lowerRoman"/>
      <w:lvlText w:val="%3."/>
      <w:lvlJc w:val="right"/>
      <w:pPr>
        <w:ind w:left="2160" w:hanging="180"/>
      </w:pPr>
    </w:lvl>
    <w:lvl w:ilvl="3" w:tplc="58343274" w:tentative="1">
      <w:start w:val="1"/>
      <w:numFmt w:val="decimal"/>
      <w:lvlText w:val="%4."/>
      <w:lvlJc w:val="left"/>
      <w:pPr>
        <w:ind w:left="2880" w:hanging="360"/>
      </w:pPr>
    </w:lvl>
    <w:lvl w:ilvl="4" w:tplc="FD00ACAC" w:tentative="1">
      <w:start w:val="1"/>
      <w:numFmt w:val="lowerLetter"/>
      <w:lvlText w:val="%5."/>
      <w:lvlJc w:val="left"/>
      <w:pPr>
        <w:ind w:left="3600" w:hanging="360"/>
      </w:pPr>
    </w:lvl>
    <w:lvl w:ilvl="5" w:tplc="CC624BE2" w:tentative="1">
      <w:start w:val="1"/>
      <w:numFmt w:val="lowerRoman"/>
      <w:lvlText w:val="%6."/>
      <w:lvlJc w:val="right"/>
      <w:pPr>
        <w:ind w:left="4320" w:hanging="180"/>
      </w:pPr>
    </w:lvl>
    <w:lvl w:ilvl="6" w:tplc="734C95AA" w:tentative="1">
      <w:start w:val="1"/>
      <w:numFmt w:val="decimal"/>
      <w:lvlText w:val="%7."/>
      <w:lvlJc w:val="left"/>
      <w:pPr>
        <w:ind w:left="5040" w:hanging="360"/>
      </w:pPr>
    </w:lvl>
    <w:lvl w:ilvl="7" w:tplc="33465F2E" w:tentative="1">
      <w:start w:val="1"/>
      <w:numFmt w:val="lowerLetter"/>
      <w:lvlText w:val="%8."/>
      <w:lvlJc w:val="left"/>
      <w:pPr>
        <w:ind w:left="5760" w:hanging="360"/>
      </w:pPr>
    </w:lvl>
    <w:lvl w:ilvl="8" w:tplc="BE7293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274271"/>
    <w:multiLevelType w:val="hybridMultilevel"/>
    <w:tmpl w:val="36A84D64"/>
    <w:lvl w:ilvl="0" w:tplc="FFD430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7F21E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68C1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A7F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44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22F3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610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CF9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B887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183028"/>
    <w:multiLevelType w:val="hybridMultilevel"/>
    <w:tmpl w:val="B71A07D8"/>
    <w:lvl w:ilvl="0" w:tplc="03EE03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EE086610" w:tentative="1">
      <w:start w:val="1"/>
      <w:numFmt w:val="lowerLetter"/>
      <w:lvlText w:val="%2."/>
      <w:lvlJc w:val="left"/>
      <w:pPr>
        <w:ind w:left="1440" w:hanging="360"/>
      </w:pPr>
    </w:lvl>
    <w:lvl w:ilvl="2" w:tplc="DAC8AE14" w:tentative="1">
      <w:start w:val="1"/>
      <w:numFmt w:val="lowerRoman"/>
      <w:lvlText w:val="%3."/>
      <w:lvlJc w:val="right"/>
      <w:pPr>
        <w:ind w:left="2160" w:hanging="180"/>
      </w:pPr>
    </w:lvl>
    <w:lvl w:ilvl="3" w:tplc="CD0017EE" w:tentative="1">
      <w:start w:val="1"/>
      <w:numFmt w:val="decimal"/>
      <w:lvlText w:val="%4."/>
      <w:lvlJc w:val="left"/>
      <w:pPr>
        <w:ind w:left="2880" w:hanging="360"/>
      </w:pPr>
    </w:lvl>
    <w:lvl w:ilvl="4" w:tplc="613E0932" w:tentative="1">
      <w:start w:val="1"/>
      <w:numFmt w:val="lowerLetter"/>
      <w:lvlText w:val="%5."/>
      <w:lvlJc w:val="left"/>
      <w:pPr>
        <w:ind w:left="3600" w:hanging="360"/>
      </w:pPr>
    </w:lvl>
    <w:lvl w:ilvl="5" w:tplc="07A6A9F6" w:tentative="1">
      <w:start w:val="1"/>
      <w:numFmt w:val="lowerRoman"/>
      <w:lvlText w:val="%6."/>
      <w:lvlJc w:val="right"/>
      <w:pPr>
        <w:ind w:left="4320" w:hanging="180"/>
      </w:pPr>
    </w:lvl>
    <w:lvl w:ilvl="6" w:tplc="E106464A" w:tentative="1">
      <w:start w:val="1"/>
      <w:numFmt w:val="decimal"/>
      <w:lvlText w:val="%7."/>
      <w:lvlJc w:val="left"/>
      <w:pPr>
        <w:ind w:left="5040" w:hanging="360"/>
      </w:pPr>
    </w:lvl>
    <w:lvl w:ilvl="7" w:tplc="DAD8101A" w:tentative="1">
      <w:start w:val="1"/>
      <w:numFmt w:val="lowerLetter"/>
      <w:lvlText w:val="%8."/>
      <w:lvlJc w:val="left"/>
      <w:pPr>
        <w:ind w:left="5760" w:hanging="360"/>
      </w:pPr>
    </w:lvl>
    <w:lvl w:ilvl="8" w:tplc="06623F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4E3C11"/>
    <w:multiLevelType w:val="hybridMultilevel"/>
    <w:tmpl w:val="2C424450"/>
    <w:lvl w:ilvl="0" w:tplc="57C0C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90811E">
      <w:start w:val="1"/>
      <w:numFmt w:val="lowerLetter"/>
      <w:lvlText w:val="%2."/>
      <w:lvlJc w:val="left"/>
      <w:pPr>
        <w:ind w:left="1440" w:hanging="360"/>
      </w:pPr>
    </w:lvl>
    <w:lvl w:ilvl="2" w:tplc="C48256A6" w:tentative="1">
      <w:start w:val="1"/>
      <w:numFmt w:val="lowerRoman"/>
      <w:lvlText w:val="%3."/>
      <w:lvlJc w:val="right"/>
      <w:pPr>
        <w:ind w:left="2160" w:hanging="180"/>
      </w:pPr>
    </w:lvl>
    <w:lvl w:ilvl="3" w:tplc="97D42572" w:tentative="1">
      <w:start w:val="1"/>
      <w:numFmt w:val="decimal"/>
      <w:lvlText w:val="%4."/>
      <w:lvlJc w:val="left"/>
      <w:pPr>
        <w:ind w:left="2880" w:hanging="360"/>
      </w:pPr>
    </w:lvl>
    <w:lvl w:ilvl="4" w:tplc="EB98ACAA" w:tentative="1">
      <w:start w:val="1"/>
      <w:numFmt w:val="lowerLetter"/>
      <w:lvlText w:val="%5."/>
      <w:lvlJc w:val="left"/>
      <w:pPr>
        <w:ind w:left="3600" w:hanging="360"/>
      </w:pPr>
    </w:lvl>
    <w:lvl w:ilvl="5" w:tplc="6BBC9136" w:tentative="1">
      <w:start w:val="1"/>
      <w:numFmt w:val="lowerRoman"/>
      <w:lvlText w:val="%6."/>
      <w:lvlJc w:val="right"/>
      <w:pPr>
        <w:ind w:left="4320" w:hanging="180"/>
      </w:pPr>
    </w:lvl>
    <w:lvl w:ilvl="6" w:tplc="2730DCE4" w:tentative="1">
      <w:start w:val="1"/>
      <w:numFmt w:val="decimal"/>
      <w:lvlText w:val="%7."/>
      <w:lvlJc w:val="left"/>
      <w:pPr>
        <w:ind w:left="5040" w:hanging="360"/>
      </w:pPr>
    </w:lvl>
    <w:lvl w:ilvl="7" w:tplc="D8EC5BB6" w:tentative="1">
      <w:start w:val="1"/>
      <w:numFmt w:val="lowerLetter"/>
      <w:lvlText w:val="%8."/>
      <w:lvlJc w:val="left"/>
      <w:pPr>
        <w:ind w:left="5760" w:hanging="360"/>
      </w:pPr>
    </w:lvl>
    <w:lvl w:ilvl="8" w:tplc="C164B4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B52F6"/>
    <w:multiLevelType w:val="hybridMultilevel"/>
    <w:tmpl w:val="BB08B800"/>
    <w:lvl w:ilvl="0" w:tplc="A5867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227E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7A73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47F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0AC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E8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4E7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A0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8C40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3A0D7E"/>
    <w:multiLevelType w:val="hybridMultilevel"/>
    <w:tmpl w:val="AAD671EC"/>
    <w:lvl w:ilvl="0" w:tplc="D96E0A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46E1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5270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C2AB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A34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C2F6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4849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09A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9861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3637A"/>
    <w:multiLevelType w:val="hybridMultilevel"/>
    <w:tmpl w:val="D0AE5C50"/>
    <w:lvl w:ilvl="0" w:tplc="4C12A5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9CB71E" w:tentative="1">
      <w:start w:val="1"/>
      <w:numFmt w:val="lowerLetter"/>
      <w:lvlText w:val="%2."/>
      <w:lvlJc w:val="left"/>
      <w:pPr>
        <w:ind w:left="1440" w:hanging="360"/>
      </w:pPr>
    </w:lvl>
    <w:lvl w:ilvl="2" w:tplc="9762310E" w:tentative="1">
      <w:start w:val="1"/>
      <w:numFmt w:val="lowerRoman"/>
      <w:lvlText w:val="%3."/>
      <w:lvlJc w:val="right"/>
      <w:pPr>
        <w:ind w:left="2160" w:hanging="180"/>
      </w:pPr>
    </w:lvl>
    <w:lvl w:ilvl="3" w:tplc="5E80B748" w:tentative="1">
      <w:start w:val="1"/>
      <w:numFmt w:val="decimal"/>
      <w:lvlText w:val="%4."/>
      <w:lvlJc w:val="left"/>
      <w:pPr>
        <w:ind w:left="2880" w:hanging="360"/>
      </w:pPr>
    </w:lvl>
    <w:lvl w:ilvl="4" w:tplc="C6C65234" w:tentative="1">
      <w:start w:val="1"/>
      <w:numFmt w:val="lowerLetter"/>
      <w:lvlText w:val="%5."/>
      <w:lvlJc w:val="left"/>
      <w:pPr>
        <w:ind w:left="3600" w:hanging="360"/>
      </w:pPr>
    </w:lvl>
    <w:lvl w:ilvl="5" w:tplc="F828C486" w:tentative="1">
      <w:start w:val="1"/>
      <w:numFmt w:val="lowerRoman"/>
      <w:lvlText w:val="%6."/>
      <w:lvlJc w:val="right"/>
      <w:pPr>
        <w:ind w:left="4320" w:hanging="180"/>
      </w:pPr>
    </w:lvl>
    <w:lvl w:ilvl="6" w:tplc="D03E562A" w:tentative="1">
      <w:start w:val="1"/>
      <w:numFmt w:val="decimal"/>
      <w:lvlText w:val="%7."/>
      <w:lvlJc w:val="left"/>
      <w:pPr>
        <w:ind w:left="5040" w:hanging="360"/>
      </w:pPr>
    </w:lvl>
    <w:lvl w:ilvl="7" w:tplc="00366FD4" w:tentative="1">
      <w:start w:val="1"/>
      <w:numFmt w:val="lowerLetter"/>
      <w:lvlText w:val="%8."/>
      <w:lvlJc w:val="left"/>
      <w:pPr>
        <w:ind w:left="5760" w:hanging="360"/>
      </w:pPr>
    </w:lvl>
    <w:lvl w:ilvl="8" w:tplc="8FF67E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803FD"/>
    <w:multiLevelType w:val="hybridMultilevel"/>
    <w:tmpl w:val="D42C4E72"/>
    <w:lvl w:ilvl="0" w:tplc="C22E07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C1AA760" w:tentative="1">
      <w:start w:val="1"/>
      <w:numFmt w:val="lowerLetter"/>
      <w:lvlText w:val="%2."/>
      <w:lvlJc w:val="left"/>
      <w:pPr>
        <w:ind w:left="1440" w:hanging="360"/>
      </w:pPr>
    </w:lvl>
    <w:lvl w:ilvl="2" w:tplc="797E4B4E" w:tentative="1">
      <w:start w:val="1"/>
      <w:numFmt w:val="lowerRoman"/>
      <w:lvlText w:val="%3."/>
      <w:lvlJc w:val="right"/>
      <w:pPr>
        <w:ind w:left="2160" w:hanging="180"/>
      </w:pPr>
    </w:lvl>
    <w:lvl w:ilvl="3" w:tplc="69C06F4A" w:tentative="1">
      <w:start w:val="1"/>
      <w:numFmt w:val="decimal"/>
      <w:lvlText w:val="%4."/>
      <w:lvlJc w:val="left"/>
      <w:pPr>
        <w:ind w:left="2880" w:hanging="360"/>
      </w:pPr>
    </w:lvl>
    <w:lvl w:ilvl="4" w:tplc="FF82CEC2" w:tentative="1">
      <w:start w:val="1"/>
      <w:numFmt w:val="lowerLetter"/>
      <w:lvlText w:val="%5."/>
      <w:lvlJc w:val="left"/>
      <w:pPr>
        <w:ind w:left="3600" w:hanging="360"/>
      </w:pPr>
    </w:lvl>
    <w:lvl w:ilvl="5" w:tplc="8736AA24" w:tentative="1">
      <w:start w:val="1"/>
      <w:numFmt w:val="lowerRoman"/>
      <w:lvlText w:val="%6."/>
      <w:lvlJc w:val="right"/>
      <w:pPr>
        <w:ind w:left="4320" w:hanging="180"/>
      </w:pPr>
    </w:lvl>
    <w:lvl w:ilvl="6" w:tplc="D23CE032" w:tentative="1">
      <w:start w:val="1"/>
      <w:numFmt w:val="decimal"/>
      <w:lvlText w:val="%7."/>
      <w:lvlJc w:val="left"/>
      <w:pPr>
        <w:ind w:left="5040" w:hanging="360"/>
      </w:pPr>
    </w:lvl>
    <w:lvl w:ilvl="7" w:tplc="8C3A01CA" w:tentative="1">
      <w:start w:val="1"/>
      <w:numFmt w:val="lowerLetter"/>
      <w:lvlText w:val="%8."/>
      <w:lvlJc w:val="left"/>
      <w:pPr>
        <w:ind w:left="5760" w:hanging="360"/>
      </w:pPr>
    </w:lvl>
    <w:lvl w:ilvl="8" w:tplc="DC0A22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362B3B"/>
    <w:multiLevelType w:val="hybridMultilevel"/>
    <w:tmpl w:val="6570F644"/>
    <w:lvl w:ilvl="0" w:tplc="8C08AC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AFEFF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F252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6C5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8E0D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04F8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A8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685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5A0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584967"/>
    <w:multiLevelType w:val="hybridMultilevel"/>
    <w:tmpl w:val="D42C4E72"/>
    <w:lvl w:ilvl="0" w:tplc="49BC46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D0640BC" w:tentative="1">
      <w:start w:val="1"/>
      <w:numFmt w:val="lowerLetter"/>
      <w:lvlText w:val="%2."/>
      <w:lvlJc w:val="left"/>
      <w:pPr>
        <w:ind w:left="1440" w:hanging="360"/>
      </w:pPr>
    </w:lvl>
    <w:lvl w:ilvl="2" w:tplc="E2FC8A7A" w:tentative="1">
      <w:start w:val="1"/>
      <w:numFmt w:val="lowerRoman"/>
      <w:lvlText w:val="%3."/>
      <w:lvlJc w:val="right"/>
      <w:pPr>
        <w:ind w:left="2160" w:hanging="180"/>
      </w:pPr>
    </w:lvl>
    <w:lvl w:ilvl="3" w:tplc="D13ECD9E" w:tentative="1">
      <w:start w:val="1"/>
      <w:numFmt w:val="decimal"/>
      <w:lvlText w:val="%4."/>
      <w:lvlJc w:val="left"/>
      <w:pPr>
        <w:ind w:left="2880" w:hanging="360"/>
      </w:pPr>
    </w:lvl>
    <w:lvl w:ilvl="4" w:tplc="DF94B268" w:tentative="1">
      <w:start w:val="1"/>
      <w:numFmt w:val="lowerLetter"/>
      <w:lvlText w:val="%5."/>
      <w:lvlJc w:val="left"/>
      <w:pPr>
        <w:ind w:left="3600" w:hanging="360"/>
      </w:pPr>
    </w:lvl>
    <w:lvl w:ilvl="5" w:tplc="BC020942" w:tentative="1">
      <w:start w:val="1"/>
      <w:numFmt w:val="lowerRoman"/>
      <w:lvlText w:val="%6."/>
      <w:lvlJc w:val="right"/>
      <w:pPr>
        <w:ind w:left="4320" w:hanging="180"/>
      </w:pPr>
    </w:lvl>
    <w:lvl w:ilvl="6" w:tplc="735E3E66" w:tentative="1">
      <w:start w:val="1"/>
      <w:numFmt w:val="decimal"/>
      <w:lvlText w:val="%7."/>
      <w:lvlJc w:val="left"/>
      <w:pPr>
        <w:ind w:left="5040" w:hanging="360"/>
      </w:pPr>
    </w:lvl>
    <w:lvl w:ilvl="7" w:tplc="2A28C210" w:tentative="1">
      <w:start w:val="1"/>
      <w:numFmt w:val="lowerLetter"/>
      <w:lvlText w:val="%8."/>
      <w:lvlJc w:val="left"/>
      <w:pPr>
        <w:ind w:left="5760" w:hanging="360"/>
      </w:pPr>
    </w:lvl>
    <w:lvl w:ilvl="8" w:tplc="90D24A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7F05E4"/>
    <w:multiLevelType w:val="hybridMultilevel"/>
    <w:tmpl w:val="6CE281F4"/>
    <w:lvl w:ilvl="0" w:tplc="B30ED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A55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B60D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67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AC0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7202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5069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8EE9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9AA1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62E7A"/>
    <w:multiLevelType w:val="hybridMultilevel"/>
    <w:tmpl w:val="80884260"/>
    <w:lvl w:ilvl="0" w:tplc="4AD42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8FD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E83B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AAF4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CC8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E002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8C5E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8D3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E68F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7D7D53"/>
    <w:multiLevelType w:val="hybridMultilevel"/>
    <w:tmpl w:val="D42C4E72"/>
    <w:lvl w:ilvl="0" w:tplc="1D6C3F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52836FC" w:tentative="1">
      <w:start w:val="1"/>
      <w:numFmt w:val="lowerLetter"/>
      <w:lvlText w:val="%2."/>
      <w:lvlJc w:val="left"/>
      <w:pPr>
        <w:ind w:left="1440" w:hanging="360"/>
      </w:pPr>
    </w:lvl>
    <w:lvl w:ilvl="2" w:tplc="F27C0034" w:tentative="1">
      <w:start w:val="1"/>
      <w:numFmt w:val="lowerRoman"/>
      <w:lvlText w:val="%3."/>
      <w:lvlJc w:val="right"/>
      <w:pPr>
        <w:ind w:left="2160" w:hanging="180"/>
      </w:pPr>
    </w:lvl>
    <w:lvl w:ilvl="3" w:tplc="3C98DD50" w:tentative="1">
      <w:start w:val="1"/>
      <w:numFmt w:val="decimal"/>
      <w:lvlText w:val="%4."/>
      <w:lvlJc w:val="left"/>
      <w:pPr>
        <w:ind w:left="2880" w:hanging="360"/>
      </w:pPr>
    </w:lvl>
    <w:lvl w:ilvl="4" w:tplc="CC50A8D8" w:tentative="1">
      <w:start w:val="1"/>
      <w:numFmt w:val="lowerLetter"/>
      <w:lvlText w:val="%5."/>
      <w:lvlJc w:val="left"/>
      <w:pPr>
        <w:ind w:left="3600" w:hanging="360"/>
      </w:pPr>
    </w:lvl>
    <w:lvl w:ilvl="5" w:tplc="DE864B38" w:tentative="1">
      <w:start w:val="1"/>
      <w:numFmt w:val="lowerRoman"/>
      <w:lvlText w:val="%6."/>
      <w:lvlJc w:val="right"/>
      <w:pPr>
        <w:ind w:left="4320" w:hanging="180"/>
      </w:pPr>
    </w:lvl>
    <w:lvl w:ilvl="6" w:tplc="2DE65A64" w:tentative="1">
      <w:start w:val="1"/>
      <w:numFmt w:val="decimal"/>
      <w:lvlText w:val="%7."/>
      <w:lvlJc w:val="left"/>
      <w:pPr>
        <w:ind w:left="5040" w:hanging="360"/>
      </w:pPr>
    </w:lvl>
    <w:lvl w:ilvl="7" w:tplc="1BA62114" w:tentative="1">
      <w:start w:val="1"/>
      <w:numFmt w:val="lowerLetter"/>
      <w:lvlText w:val="%8."/>
      <w:lvlJc w:val="left"/>
      <w:pPr>
        <w:ind w:left="5760" w:hanging="360"/>
      </w:pPr>
    </w:lvl>
    <w:lvl w:ilvl="8" w:tplc="66F653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7412DA"/>
    <w:multiLevelType w:val="hybridMultilevel"/>
    <w:tmpl w:val="6C6CDC1E"/>
    <w:lvl w:ilvl="0" w:tplc="53E62022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9643944" w:tentative="1">
      <w:start w:val="1"/>
      <w:numFmt w:val="lowerLetter"/>
      <w:lvlText w:val="%2."/>
      <w:lvlJc w:val="left"/>
      <w:pPr>
        <w:ind w:left="1800" w:hanging="360"/>
      </w:pPr>
    </w:lvl>
    <w:lvl w:ilvl="2" w:tplc="3D764D64" w:tentative="1">
      <w:start w:val="1"/>
      <w:numFmt w:val="lowerRoman"/>
      <w:lvlText w:val="%3."/>
      <w:lvlJc w:val="right"/>
      <w:pPr>
        <w:ind w:left="2520" w:hanging="180"/>
      </w:pPr>
    </w:lvl>
    <w:lvl w:ilvl="3" w:tplc="59544DC0" w:tentative="1">
      <w:start w:val="1"/>
      <w:numFmt w:val="decimal"/>
      <w:lvlText w:val="%4."/>
      <w:lvlJc w:val="left"/>
      <w:pPr>
        <w:ind w:left="3240" w:hanging="360"/>
      </w:pPr>
    </w:lvl>
    <w:lvl w:ilvl="4" w:tplc="4CE2F22C" w:tentative="1">
      <w:start w:val="1"/>
      <w:numFmt w:val="lowerLetter"/>
      <w:lvlText w:val="%5."/>
      <w:lvlJc w:val="left"/>
      <w:pPr>
        <w:ind w:left="3960" w:hanging="360"/>
      </w:pPr>
    </w:lvl>
    <w:lvl w:ilvl="5" w:tplc="0D84DE4C" w:tentative="1">
      <w:start w:val="1"/>
      <w:numFmt w:val="lowerRoman"/>
      <w:lvlText w:val="%6."/>
      <w:lvlJc w:val="right"/>
      <w:pPr>
        <w:ind w:left="4680" w:hanging="180"/>
      </w:pPr>
    </w:lvl>
    <w:lvl w:ilvl="6" w:tplc="9D6A9ADA" w:tentative="1">
      <w:start w:val="1"/>
      <w:numFmt w:val="decimal"/>
      <w:lvlText w:val="%7."/>
      <w:lvlJc w:val="left"/>
      <w:pPr>
        <w:ind w:left="5400" w:hanging="360"/>
      </w:pPr>
    </w:lvl>
    <w:lvl w:ilvl="7" w:tplc="06E6ED5A" w:tentative="1">
      <w:start w:val="1"/>
      <w:numFmt w:val="lowerLetter"/>
      <w:lvlText w:val="%8."/>
      <w:lvlJc w:val="left"/>
      <w:pPr>
        <w:ind w:left="6120" w:hanging="360"/>
      </w:pPr>
    </w:lvl>
    <w:lvl w:ilvl="8" w:tplc="234EC4EE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2276195">
    <w:abstractNumId w:val="9"/>
  </w:num>
  <w:num w:numId="2" w16cid:durableId="1218004717">
    <w:abstractNumId w:val="8"/>
  </w:num>
  <w:num w:numId="3" w16cid:durableId="675500952">
    <w:abstractNumId w:val="7"/>
  </w:num>
  <w:num w:numId="4" w16cid:durableId="1817142314">
    <w:abstractNumId w:val="6"/>
  </w:num>
  <w:num w:numId="5" w16cid:durableId="1136679537">
    <w:abstractNumId w:val="5"/>
  </w:num>
  <w:num w:numId="6" w16cid:durableId="851071250">
    <w:abstractNumId w:val="4"/>
  </w:num>
  <w:num w:numId="7" w16cid:durableId="944536666">
    <w:abstractNumId w:val="3"/>
  </w:num>
  <w:num w:numId="8" w16cid:durableId="1583030630">
    <w:abstractNumId w:val="2"/>
  </w:num>
  <w:num w:numId="9" w16cid:durableId="1487471390">
    <w:abstractNumId w:val="1"/>
  </w:num>
  <w:num w:numId="10" w16cid:durableId="905988928">
    <w:abstractNumId w:val="0"/>
  </w:num>
  <w:num w:numId="11" w16cid:durableId="1018191458">
    <w:abstractNumId w:val="25"/>
  </w:num>
  <w:num w:numId="12" w16cid:durableId="1386878064">
    <w:abstractNumId w:val="38"/>
  </w:num>
  <w:num w:numId="13" w16cid:durableId="347219067">
    <w:abstractNumId w:val="37"/>
  </w:num>
  <w:num w:numId="14" w16cid:durableId="1392190222">
    <w:abstractNumId w:val="21"/>
  </w:num>
  <w:num w:numId="15" w16cid:durableId="543761125">
    <w:abstractNumId w:val="16"/>
  </w:num>
  <w:num w:numId="16" w16cid:durableId="636884690">
    <w:abstractNumId w:val="24"/>
  </w:num>
  <w:num w:numId="17" w16cid:durableId="1729717811">
    <w:abstractNumId w:val="31"/>
  </w:num>
  <w:num w:numId="18" w16cid:durableId="1739475858">
    <w:abstractNumId w:val="30"/>
  </w:num>
  <w:num w:numId="19" w16cid:durableId="1777291880">
    <w:abstractNumId w:val="13"/>
  </w:num>
  <w:num w:numId="20" w16cid:durableId="872234568">
    <w:abstractNumId w:val="14"/>
  </w:num>
  <w:num w:numId="21" w16cid:durableId="1818961302">
    <w:abstractNumId w:val="26"/>
  </w:num>
  <w:num w:numId="22" w16cid:durableId="315959774">
    <w:abstractNumId w:val="17"/>
  </w:num>
  <w:num w:numId="23" w16cid:durableId="1267739154">
    <w:abstractNumId w:val="15"/>
  </w:num>
  <w:num w:numId="24" w16cid:durableId="866527190">
    <w:abstractNumId w:val="10"/>
  </w:num>
  <w:num w:numId="25" w16cid:durableId="530607491">
    <w:abstractNumId w:val="27"/>
  </w:num>
  <w:num w:numId="26" w16cid:durableId="802507135">
    <w:abstractNumId w:val="29"/>
  </w:num>
  <w:num w:numId="27" w16cid:durableId="1360930270">
    <w:abstractNumId w:val="36"/>
  </w:num>
  <w:num w:numId="28" w16cid:durableId="706881394">
    <w:abstractNumId w:val="39"/>
  </w:num>
  <w:num w:numId="29" w16cid:durableId="1178816088">
    <w:abstractNumId w:val="18"/>
  </w:num>
  <w:num w:numId="30" w16cid:durableId="1477524645">
    <w:abstractNumId w:val="33"/>
  </w:num>
  <w:num w:numId="31" w16cid:durableId="1761876680">
    <w:abstractNumId w:val="11"/>
  </w:num>
  <w:num w:numId="32" w16cid:durableId="1439980460">
    <w:abstractNumId w:val="34"/>
  </w:num>
  <w:num w:numId="33" w16cid:durableId="294919987">
    <w:abstractNumId w:val="23"/>
  </w:num>
  <w:num w:numId="34" w16cid:durableId="672999860">
    <w:abstractNumId w:val="40"/>
  </w:num>
  <w:num w:numId="35" w16cid:durableId="2063668668">
    <w:abstractNumId w:val="20"/>
  </w:num>
  <w:num w:numId="36" w16cid:durableId="668286704">
    <w:abstractNumId w:val="12"/>
  </w:num>
  <w:num w:numId="37" w16cid:durableId="1254780327">
    <w:abstractNumId w:val="22"/>
  </w:num>
  <w:num w:numId="38" w16cid:durableId="171727698">
    <w:abstractNumId w:val="35"/>
  </w:num>
  <w:num w:numId="39" w16cid:durableId="281496986">
    <w:abstractNumId w:val="28"/>
  </w:num>
  <w:num w:numId="40" w16cid:durableId="675620572">
    <w:abstractNumId w:val="32"/>
  </w:num>
  <w:num w:numId="41" w16cid:durableId="13726519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3074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01"/>
    <w:rsid w:val="00252CF9"/>
    <w:rsid w:val="004214C7"/>
    <w:rsid w:val="0062131A"/>
    <w:rsid w:val="00696D01"/>
    <w:rsid w:val="00AB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55F5221F"/>
  <w15:docId w15:val="{AF83A604-F902-45DE-99D8-1BE010B6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BodyText"/>
    <w:qFormat/>
    <w:rsid w:val="005A0145"/>
    <w:rPr>
      <w:rFonts w:cs="Arial"/>
      <w:noProof/>
      <w:color w:val="44546A" w:themeColor="text2"/>
      <w:sz w:val="36"/>
    </w:rPr>
  </w:style>
  <w:style w:type="paragraph" w:styleId="BodyText">
    <w:name w:val="Body Text"/>
    <w:basedOn w:val="Normal"/>
    <w:link w:val="BodyTextChar"/>
    <w:semiHidden/>
    <w:unhideWhenUsed/>
    <w:rsid w:val="005A014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A0145"/>
    <w:rPr>
      <w:rFonts w:ascii="Century Gothic" w:eastAsia="Calibri" w:hAnsi="Century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sh\Downloads\IC-Weekly-Project-Status-Report-10776_WORD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BF788FDC-1293-46AF-866D-AF02FF0190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IC-Weekly-Project-Status-Report-10776_WORD (1)</Template>
  <TotalTime>706</TotalTime>
  <Pages>5</Pages>
  <Words>482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 patil</dc:creator>
  <cp:lastModifiedBy>Prashanth patil</cp:lastModifiedBy>
  <cp:revision>32</cp:revision>
  <cp:lastPrinted>2018-12-11T20:33:00Z</cp:lastPrinted>
  <dcterms:created xsi:type="dcterms:W3CDTF">2023-09-20T05:39:00Z</dcterms:created>
  <dcterms:modified xsi:type="dcterms:W3CDTF">2023-09-23T22:09:00Z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LocMarketGroupTiers">
    <vt:lpwstr>,t:Tier 1,t:Tier 2,t:Tier 3,</vt:lpwstr>
  </property>
  <property fmtid="{D5CDD505-2E9C-101B-9397-08002B2CF9AE}" pid="8" name="ScenarioTags">
    <vt:lpwstr/>
  </property>
  <property fmtid="{D5CDD505-2E9C-101B-9397-08002B2CF9AE}" pid="9" name="_TemplateID">
    <vt:lpwstr>TC010184621033</vt:lpwstr>
  </property>
</Properties>
</file>